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978" w:rsidRDefault="00103EBC">
      <w:pPr>
        <w:pStyle w:val="Title"/>
      </w:pPr>
      <w:sdt>
        <w:sdtPr>
          <w:alias w:val="Title:"/>
          <w:tag w:val="Title:"/>
          <w:id w:val="726351117"/>
          <w:placeholder>
            <w:docPart w:val="74144BABFFAD43D780DF96F23293F0E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Content>
          <w:r w:rsidR="00344B81">
            <w:t>Software Engineering Project: Learning Management System</w:t>
          </w:r>
        </w:sdtContent>
      </w:sdt>
    </w:p>
    <w:p w:rsidR="00B823AA" w:rsidRDefault="00344B81" w:rsidP="00B823AA">
      <w:pPr>
        <w:pStyle w:val="Title2"/>
      </w:pPr>
      <w:r>
        <w:t>Joseph Dao, Jonathan Fernandez, Phan Nguyen, and Yousuf Rehman</w:t>
      </w:r>
    </w:p>
    <w:p w:rsidR="00E81978" w:rsidRDefault="00344B81" w:rsidP="00B823AA">
      <w:pPr>
        <w:pStyle w:val="Title2"/>
      </w:pPr>
      <w:r>
        <w:t xml:space="preserve">University of Houston – Downtown </w:t>
      </w:r>
    </w:p>
    <w:p w:rsidR="00E81978" w:rsidRDefault="00E81978">
      <w:pPr>
        <w:pStyle w:val="Title"/>
      </w:pPr>
    </w:p>
    <w:p w:rsidR="00E81978" w:rsidRDefault="00E81978" w:rsidP="00B823AA">
      <w:pPr>
        <w:pStyle w:val="Title2"/>
      </w:pPr>
    </w:p>
    <w:p w:rsidR="00344B81" w:rsidRDefault="00344B81" w:rsidP="00344B81"/>
    <w:p w:rsidR="00344B81" w:rsidRDefault="00344B81" w:rsidP="00344B81"/>
    <w:p w:rsidR="00344B81" w:rsidRDefault="00344B81" w:rsidP="00344B81"/>
    <w:p w:rsidR="00344B81" w:rsidRDefault="00344B81" w:rsidP="00344B81"/>
    <w:p w:rsidR="00344B81" w:rsidRDefault="00344B81" w:rsidP="00344B81"/>
    <w:p w:rsidR="00344B81" w:rsidRDefault="00344B81" w:rsidP="00344B81"/>
    <w:p w:rsidR="00344B81" w:rsidRDefault="00344B81" w:rsidP="00344B81"/>
    <w:p w:rsidR="00344B81" w:rsidRDefault="00344B81" w:rsidP="00344B81"/>
    <w:p w:rsidR="00344B81" w:rsidRDefault="00344B81" w:rsidP="00344B81"/>
    <w:p w:rsidR="00344B81" w:rsidRDefault="00344B81" w:rsidP="00103EBC">
      <w:pPr>
        <w:ind w:firstLine="0"/>
      </w:pPr>
    </w:p>
    <w:p w:rsidR="008A09F4" w:rsidRDefault="008A09F4" w:rsidP="00344B81"/>
    <w:p w:rsidR="004F32F5" w:rsidRDefault="00344B81" w:rsidP="004F32F5">
      <w:pPr>
        <w:jc w:val="center"/>
      </w:pPr>
      <w:r>
        <w:t>Table of Contents</w:t>
      </w:r>
    </w:p>
    <w:p w:rsidR="005C4676" w:rsidRDefault="005C4676" w:rsidP="00344B81">
      <w:pPr>
        <w:jc w:val="center"/>
      </w:pPr>
    </w:p>
    <w:tbl>
      <w:tblPr>
        <w:tblStyle w:val="GridTable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918"/>
      </w:tblGrid>
      <w:tr w:rsidR="004F32F5" w:rsidTr="004F32F5">
        <w:tc>
          <w:tcPr>
            <w:tcW w:w="8658" w:type="dxa"/>
          </w:tcPr>
          <w:p w:rsidR="004F32F5" w:rsidRPr="00273F8C" w:rsidRDefault="004F32F5" w:rsidP="004F32F5">
            <w:pPr>
              <w:pStyle w:val="ListParagraph"/>
              <w:numPr>
                <w:ilvl w:val="0"/>
                <w:numId w:val="17"/>
              </w:numPr>
              <w:spacing w:line="480" w:lineRule="auto"/>
            </w:pPr>
            <w:r w:rsidRPr="00273F8C">
              <w:t>Team Organization</w:t>
            </w:r>
          </w:p>
        </w:tc>
        <w:tc>
          <w:tcPr>
            <w:tcW w:w="918" w:type="dxa"/>
          </w:tcPr>
          <w:p w:rsidR="004F32F5" w:rsidRDefault="001A22D0" w:rsidP="004F32F5">
            <w:pPr>
              <w:spacing w:line="480" w:lineRule="auto"/>
              <w:ind w:firstLine="0"/>
            </w:pPr>
            <w:r>
              <w:t>3</w:t>
            </w:r>
          </w:p>
        </w:tc>
      </w:tr>
      <w:tr w:rsidR="004F32F5" w:rsidTr="004F32F5">
        <w:tc>
          <w:tcPr>
            <w:tcW w:w="8658" w:type="dxa"/>
          </w:tcPr>
          <w:p w:rsidR="004F32F5" w:rsidRPr="00273F8C" w:rsidRDefault="004F32F5" w:rsidP="004F32F5">
            <w:pPr>
              <w:pStyle w:val="ListParagraph"/>
              <w:numPr>
                <w:ilvl w:val="1"/>
                <w:numId w:val="17"/>
              </w:numPr>
              <w:spacing w:line="480" w:lineRule="auto"/>
            </w:pPr>
            <w:r w:rsidRPr="00273F8C">
              <w:t>Team Model</w:t>
            </w:r>
          </w:p>
        </w:tc>
        <w:tc>
          <w:tcPr>
            <w:tcW w:w="918" w:type="dxa"/>
          </w:tcPr>
          <w:p w:rsidR="004F32F5" w:rsidRDefault="001A22D0" w:rsidP="004F32F5">
            <w:pPr>
              <w:spacing w:line="480" w:lineRule="auto"/>
              <w:ind w:firstLine="0"/>
            </w:pPr>
            <w:r>
              <w:t>3</w:t>
            </w:r>
          </w:p>
        </w:tc>
      </w:tr>
      <w:tr w:rsidR="004F32F5" w:rsidTr="004F32F5">
        <w:tc>
          <w:tcPr>
            <w:tcW w:w="8658" w:type="dxa"/>
          </w:tcPr>
          <w:p w:rsidR="004F32F5" w:rsidRPr="00273F8C" w:rsidRDefault="004F32F5" w:rsidP="004F32F5">
            <w:pPr>
              <w:pStyle w:val="ListParagraph"/>
              <w:numPr>
                <w:ilvl w:val="1"/>
                <w:numId w:val="17"/>
              </w:numPr>
              <w:spacing w:line="480" w:lineRule="auto"/>
            </w:pPr>
            <w:r w:rsidRPr="00273F8C">
              <w:t>Team Member Responsibilities</w:t>
            </w:r>
          </w:p>
        </w:tc>
        <w:tc>
          <w:tcPr>
            <w:tcW w:w="918" w:type="dxa"/>
          </w:tcPr>
          <w:p w:rsidR="004F32F5" w:rsidRDefault="001A22D0" w:rsidP="004F32F5">
            <w:pPr>
              <w:spacing w:line="480" w:lineRule="auto"/>
              <w:ind w:firstLine="0"/>
            </w:pPr>
            <w:r>
              <w:t>4</w:t>
            </w:r>
          </w:p>
        </w:tc>
      </w:tr>
      <w:tr w:rsidR="004F32F5" w:rsidTr="004F32F5">
        <w:tc>
          <w:tcPr>
            <w:tcW w:w="8658" w:type="dxa"/>
          </w:tcPr>
          <w:p w:rsidR="004F32F5" w:rsidRPr="00273F8C" w:rsidRDefault="004F32F5" w:rsidP="004F32F5">
            <w:pPr>
              <w:pStyle w:val="ListParagraph"/>
              <w:numPr>
                <w:ilvl w:val="0"/>
                <w:numId w:val="17"/>
              </w:numPr>
              <w:spacing w:line="480" w:lineRule="auto"/>
            </w:pPr>
            <w:r w:rsidRPr="00273F8C">
              <w:t>UML Diagrams</w:t>
            </w:r>
          </w:p>
        </w:tc>
        <w:tc>
          <w:tcPr>
            <w:tcW w:w="918" w:type="dxa"/>
          </w:tcPr>
          <w:p w:rsidR="004F32F5" w:rsidRDefault="00107CE3" w:rsidP="004F32F5">
            <w:pPr>
              <w:spacing w:line="480" w:lineRule="auto"/>
              <w:ind w:firstLine="0"/>
            </w:pPr>
            <w:r>
              <w:t>5</w:t>
            </w:r>
          </w:p>
        </w:tc>
      </w:tr>
      <w:tr w:rsidR="004F32F5" w:rsidTr="004F32F5">
        <w:tc>
          <w:tcPr>
            <w:tcW w:w="8658" w:type="dxa"/>
          </w:tcPr>
          <w:p w:rsidR="004F32F5" w:rsidRPr="00273F8C" w:rsidRDefault="004F32F5" w:rsidP="004F32F5">
            <w:pPr>
              <w:pStyle w:val="ListParagraph"/>
              <w:numPr>
                <w:ilvl w:val="1"/>
                <w:numId w:val="17"/>
              </w:numPr>
              <w:spacing w:line="480" w:lineRule="auto"/>
            </w:pPr>
            <w:r w:rsidRPr="00273F8C">
              <w:t>Use Case Diagram</w:t>
            </w:r>
          </w:p>
        </w:tc>
        <w:tc>
          <w:tcPr>
            <w:tcW w:w="918" w:type="dxa"/>
          </w:tcPr>
          <w:p w:rsidR="004F32F5" w:rsidRDefault="00107CE3" w:rsidP="004F32F5">
            <w:pPr>
              <w:spacing w:line="480" w:lineRule="auto"/>
              <w:ind w:firstLine="0"/>
            </w:pPr>
            <w:r>
              <w:t>5</w:t>
            </w:r>
            <w:r w:rsidR="0030201F">
              <w:t xml:space="preserve"> </w:t>
            </w:r>
            <w:r w:rsidR="000C32AF">
              <w:t>–</w:t>
            </w:r>
            <w:r>
              <w:t xml:space="preserve"> 6</w:t>
            </w:r>
            <w:r w:rsidR="000C32AF">
              <w:t xml:space="preserve"> </w:t>
            </w:r>
          </w:p>
        </w:tc>
      </w:tr>
      <w:tr w:rsidR="004F32F5" w:rsidTr="004F32F5">
        <w:tc>
          <w:tcPr>
            <w:tcW w:w="8658" w:type="dxa"/>
          </w:tcPr>
          <w:p w:rsidR="004F32F5" w:rsidRPr="00273F8C" w:rsidRDefault="004F32F5" w:rsidP="004F32F5">
            <w:pPr>
              <w:pStyle w:val="ListParagraph"/>
              <w:numPr>
                <w:ilvl w:val="1"/>
                <w:numId w:val="17"/>
              </w:numPr>
              <w:spacing w:line="480" w:lineRule="auto"/>
            </w:pPr>
            <w:r w:rsidRPr="00273F8C">
              <w:t>Entity-Relationship Diagram</w:t>
            </w:r>
          </w:p>
        </w:tc>
        <w:tc>
          <w:tcPr>
            <w:tcW w:w="918" w:type="dxa"/>
          </w:tcPr>
          <w:p w:rsidR="004F32F5" w:rsidRDefault="007523BD" w:rsidP="004F32F5">
            <w:pPr>
              <w:spacing w:line="480" w:lineRule="auto"/>
              <w:ind w:firstLine="0"/>
            </w:pPr>
            <w:r>
              <w:t>7</w:t>
            </w:r>
          </w:p>
        </w:tc>
      </w:tr>
      <w:tr w:rsidR="004F32F5" w:rsidTr="004F32F5">
        <w:tc>
          <w:tcPr>
            <w:tcW w:w="8658" w:type="dxa"/>
          </w:tcPr>
          <w:p w:rsidR="004F32F5" w:rsidRPr="00273F8C" w:rsidRDefault="004F32F5" w:rsidP="004F32F5">
            <w:pPr>
              <w:pStyle w:val="ListParagraph"/>
              <w:numPr>
                <w:ilvl w:val="1"/>
                <w:numId w:val="17"/>
              </w:numPr>
              <w:spacing w:line="480" w:lineRule="auto"/>
            </w:pPr>
            <w:r w:rsidRPr="00273F8C">
              <w:t>Architecture Diagram</w:t>
            </w:r>
          </w:p>
        </w:tc>
        <w:tc>
          <w:tcPr>
            <w:tcW w:w="918" w:type="dxa"/>
          </w:tcPr>
          <w:p w:rsidR="004F32F5" w:rsidRDefault="007523BD" w:rsidP="004F32F5">
            <w:pPr>
              <w:spacing w:line="480" w:lineRule="auto"/>
              <w:ind w:firstLine="0"/>
            </w:pPr>
            <w:r>
              <w:t>8</w:t>
            </w:r>
          </w:p>
        </w:tc>
      </w:tr>
      <w:tr w:rsidR="004F32F5" w:rsidTr="004F32F5">
        <w:tc>
          <w:tcPr>
            <w:tcW w:w="8658" w:type="dxa"/>
          </w:tcPr>
          <w:p w:rsidR="004F32F5" w:rsidRPr="00273F8C" w:rsidRDefault="004F32F5" w:rsidP="004F32F5">
            <w:pPr>
              <w:pStyle w:val="ListParagraph"/>
              <w:numPr>
                <w:ilvl w:val="1"/>
                <w:numId w:val="17"/>
              </w:numPr>
              <w:spacing w:line="480" w:lineRule="auto"/>
            </w:pPr>
            <w:r w:rsidRPr="00273F8C">
              <w:t>Overall Class Diagram</w:t>
            </w:r>
          </w:p>
        </w:tc>
        <w:tc>
          <w:tcPr>
            <w:tcW w:w="918" w:type="dxa"/>
          </w:tcPr>
          <w:p w:rsidR="004F32F5" w:rsidRDefault="007523BD" w:rsidP="004F32F5">
            <w:pPr>
              <w:spacing w:line="480" w:lineRule="auto"/>
              <w:ind w:firstLine="0"/>
            </w:pPr>
            <w:r>
              <w:t>9</w:t>
            </w:r>
          </w:p>
        </w:tc>
      </w:tr>
      <w:tr w:rsidR="004F32F5" w:rsidTr="004F32F5">
        <w:tc>
          <w:tcPr>
            <w:tcW w:w="8658" w:type="dxa"/>
          </w:tcPr>
          <w:p w:rsidR="004F32F5" w:rsidRPr="00273F8C" w:rsidRDefault="004F32F5" w:rsidP="004F32F5">
            <w:pPr>
              <w:pStyle w:val="ListParagraph"/>
              <w:numPr>
                <w:ilvl w:val="1"/>
                <w:numId w:val="17"/>
              </w:numPr>
              <w:spacing w:line="480" w:lineRule="auto"/>
            </w:pPr>
            <w:r w:rsidRPr="00273F8C">
              <w:t>Detailed Class Diagram</w:t>
            </w:r>
          </w:p>
        </w:tc>
        <w:tc>
          <w:tcPr>
            <w:tcW w:w="918" w:type="dxa"/>
          </w:tcPr>
          <w:p w:rsidR="004F32F5" w:rsidRDefault="007523BD" w:rsidP="004F32F5">
            <w:pPr>
              <w:spacing w:line="480" w:lineRule="auto"/>
              <w:ind w:firstLine="0"/>
            </w:pPr>
            <w:r>
              <w:t>10</w:t>
            </w:r>
          </w:p>
        </w:tc>
      </w:tr>
      <w:tr w:rsidR="004F32F5" w:rsidTr="004F32F5">
        <w:tc>
          <w:tcPr>
            <w:tcW w:w="8658" w:type="dxa"/>
          </w:tcPr>
          <w:p w:rsidR="004F32F5" w:rsidRPr="00273F8C" w:rsidRDefault="004F32F5" w:rsidP="004F32F5">
            <w:pPr>
              <w:pStyle w:val="ListParagraph"/>
              <w:numPr>
                <w:ilvl w:val="1"/>
                <w:numId w:val="17"/>
              </w:numPr>
              <w:spacing w:line="480" w:lineRule="auto"/>
            </w:pPr>
            <w:r w:rsidRPr="00273F8C">
              <w:t>Statechart</w:t>
            </w:r>
          </w:p>
        </w:tc>
        <w:tc>
          <w:tcPr>
            <w:tcW w:w="918" w:type="dxa"/>
          </w:tcPr>
          <w:p w:rsidR="004F32F5" w:rsidRDefault="007523BD" w:rsidP="004F32F5">
            <w:pPr>
              <w:spacing w:line="480" w:lineRule="auto"/>
              <w:ind w:firstLine="0"/>
            </w:pPr>
            <w:r>
              <w:t>11</w:t>
            </w:r>
          </w:p>
        </w:tc>
      </w:tr>
      <w:tr w:rsidR="004F32F5" w:rsidTr="004F32F5">
        <w:tc>
          <w:tcPr>
            <w:tcW w:w="8658" w:type="dxa"/>
          </w:tcPr>
          <w:p w:rsidR="004F32F5" w:rsidRPr="00273F8C" w:rsidRDefault="004F32F5" w:rsidP="004F32F5">
            <w:pPr>
              <w:pStyle w:val="ListParagraph"/>
              <w:numPr>
                <w:ilvl w:val="0"/>
                <w:numId w:val="17"/>
              </w:numPr>
              <w:spacing w:line="480" w:lineRule="auto"/>
            </w:pPr>
            <w:r w:rsidRPr="00273F8C">
              <w:t>Other Artifacts</w:t>
            </w:r>
          </w:p>
        </w:tc>
        <w:tc>
          <w:tcPr>
            <w:tcW w:w="918" w:type="dxa"/>
          </w:tcPr>
          <w:p w:rsidR="004F32F5" w:rsidRDefault="007523BD" w:rsidP="004F32F5">
            <w:pPr>
              <w:spacing w:line="480" w:lineRule="auto"/>
              <w:ind w:firstLine="0"/>
            </w:pPr>
            <w:r>
              <w:t>12</w:t>
            </w:r>
          </w:p>
        </w:tc>
      </w:tr>
      <w:tr w:rsidR="004F32F5" w:rsidTr="004F32F5">
        <w:tc>
          <w:tcPr>
            <w:tcW w:w="8658" w:type="dxa"/>
          </w:tcPr>
          <w:p w:rsidR="004F32F5" w:rsidRPr="00273F8C" w:rsidRDefault="004F32F5" w:rsidP="004F32F5">
            <w:pPr>
              <w:pStyle w:val="ListParagraph"/>
              <w:numPr>
                <w:ilvl w:val="1"/>
                <w:numId w:val="17"/>
              </w:numPr>
              <w:spacing w:line="480" w:lineRule="auto"/>
            </w:pPr>
            <w:r w:rsidRPr="00273F8C">
              <w:t>Source Code</w:t>
            </w:r>
          </w:p>
        </w:tc>
        <w:tc>
          <w:tcPr>
            <w:tcW w:w="918" w:type="dxa"/>
          </w:tcPr>
          <w:p w:rsidR="004F32F5" w:rsidRDefault="007523BD" w:rsidP="004F32F5">
            <w:pPr>
              <w:spacing w:line="480" w:lineRule="auto"/>
              <w:ind w:firstLine="0"/>
            </w:pPr>
            <w:r>
              <w:t>1</w:t>
            </w:r>
            <w:r w:rsidR="00E13828">
              <w:t>2</w:t>
            </w:r>
          </w:p>
        </w:tc>
      </w:tr>
      <w:tr w:rsidR="004F32F5" w:rsidTr="004F32F5">
        <w:tc>
          <w:tcPr>
            <w:tcW w:w="8658" w:type="dxa"/>
          </w:tcPr>
          <w:p w:rsidR="004F32F5" w:rsidRPr="00273F8C" w:rsidRDefault="004F32F5" w:rsidP="004F32F5">
            <w:pPr>
              <w:pStyle w:val="ListParagraph"/>
              <w:numPr>
                <w:ilvl w:val="1"/>
                <w:numId w:val="17"/>
              </w:numPr>
              <w:spacing w:line="480" w:lineRule="auto"/>
            </w:pPr>
            <w:r w:rsidRPr="00273F8C">
              <w:t>Version Control Documentation</w:t>
            </w:r>
          </w:p>
        </w:tc>
        <w:tc>
          <w:tcPr>
            <w:tcW w:w="918" w:type="dxa"/>
          </w:tcPr>
          <w:p w:rsidR="004F32F5" w:rsidRDefault="00E13828" w:rsidP="004F32F5">
            <w:pPr>
              <w:spacing w:line="480" w:lineRule="auto"/>
              <w:ind w:firstLine="0"/>
            </w:pPr>
            <w:r>
              <w:t>13</w:t>
            </w:r>
          </w:p>
        </w:tc>
      </w:tr>
      <w:tr w:rsidR="004F32F5" w:rsidTr="004F32F5">
        <w:tc>
          <w:tcPr>
            <w:tcW w:w="8658" w:type="dxa"/>
          </w:tcPr>
          <w:p w:rsidR="004F32F5" w:rsidRPr="00273F8C" w:rsidRDefault="004F32F5" w:rsidP="004F32F5">
            <w:pPr>
              <w:pStyle w:val="ListParagraph"/>
              <w:numPr>
                <w:ilvl w:val="1"/>
                <w:numId w:val="17"/>
              </w:numPr>
              <w:spacing w:line="480" w:lineRule="auto"/>
            </w:pPr>
            <w:r w:rsidRPr="00273F8C">
              <w:t>Test Cases</w:t>
            </w:r>
          </w:p>
        </w:tc>
        <w:tc>
          <w:tcPr>
            <w:tcW w:w="918" w:type="dxa"/>
          </w:tcPr>
          <w:p w:rsidR="004F32F5" w:rsidRDefault="00E13828" w:rsidP="004F32F5">
            <w:pPr>
              <w:spacing w:line="480" w:lineRule="auto"/>
              <w:ind w:firstLine="0"/>
            </w:pPr>
            <w:r>
              <w:t xml:space="preserve">14 – 17 </w:t>
            </w:r>
          </w:p>
        </w:tc>
      </w:tr>
      <w:tr w:rsidR="004F32F5" w:rsidTr="004F32F5">
        <w:tc>
          <w:tcPr>
            <w:tcW w:w="8658" w:type="dxa"/>
          </w:tcPr>
          <w:p w:rsidR="004F32F5" w:rsidRPr="00273F8C" w:rsidRDefault="004F32F5" w:rsidP="004F32F5">
            <w:pPr>
              <w:pStyle w:val="ListParagraph"/>
              <w:numPr>
                <w:ilvl w:val="1"/>
                <w:numId w:val="17"/>
              </w:numPr>
              <w:spacing w:line="480" w:lineRule="auto"/>
            </w:pPr>
            <w:r w:rsidRPr="00273F8C">
              <w:t>Database Files</w:t>
            </w:r>
          </w:p>
        </w:tc>
        <w:tc>
          <w:tcPr>
            <w:tcW w:w="918" w:type="dxa"/>
          </w:tcPr>
          <w:p w:rsidR="004F32F5" w:rsidRDefault="0030201F" w:rsidP="00777F00">
            <w:pPr>
              <w:spacing w:line="480" w:lineRule="auto"/>
              <w:ind w:firstLine="0"/>
            </w:pPr>
            <w:r>
              <w:t>1</w:t>
            </w:r>
            <w:r w:rsidR="00777F00">
              <w:t xml:space="preserve">8 – 26 </w:t>
            </w:r>
          </w:p>
        </w:tc>
      </w:tr>
    </w:tbl>
    <w:p w:rsidR="00344B81" w:rsidRDefault="00344B81" w:rsidP="00344B81"/>
    <w:p w:rsidR="004F32F5" w:rsidRDefault="004F32F5" w:rsidP="004F32F5">
      <w:pPr>
        <w:ind w:firstLine="0"/>
      </w:pPr>
    </w:p>
    <w:p w:rsidR="008A09F4" w:rsidRDefault="008A09F4" w:rsidP="004F32F5">
      <w:pPr>
        <w:ind w:firstLine="0"/>
      </w:pPr>
    </w:p>
    <w:p w:rsidR="004F32F5" w:rsidRDefault="004F32F5" w:rsidP="004F32F5">
      <w:pPr>
        <w:ind w:firstLine="0"/>
        <w:jc w:val="center"/>
      </w:pPr>
      <w:r>
        <w:lastRenderedPageBreak/>
        <w:t>Team Model</w:t>
      </w:r>
    </w:p>
    <w:p w:rsidR="004F32F5" w:rsidRDefault="004F32F5" w:rsidP="004F32F5">
      <w:pPr>
        <w:ind w:firstLine="0"/>
        <w:jc w:val="center"/>
      </w:pPr>
    </w:p>
    <w:p w:rsidR="004F32F5" w:rsidRDefault="004F32F5" w:rsidP="004F32F5">
      <w:pPr>
        <w:ind w:firstLine="0"/>
        <w:jc w:val="center"/>
      </w:pPr>
    </w:p>
    <w:p w:rsidR="004F32F5" w:rsidRDefault="004F32F5" w:rsidP="004F32F5">
      <w:pPr>
        <w:ind w:firstLine="0"/>
        <w:jc w:val="center"/>
      </w:pPr>
    </w:p>
    <w:p w:rsidR="004F32F5" w:rsidRDefault="004F32F5" w:rsidP="004F32F5">
      <w:pPr>
        <w:ind w:firstLine="0"/>
        <w:jc w:val="center"/>
      </w:pPr>
    </w:p>
    <w:p w:rsidR="004F32F5" w:rsidRDefault="004F32F5" w:rsidP="004F32F5">
      <w:pPr>
        <w:ind w:firstLine="0"/>
      </w:pPr>
      <w:r>
        <w:object w:dxaOrig="10837" w:dyaOrig="79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41.4pt" o:ole="">
            <v:imagedata r:id="rId10" o:title=""/>
          </v:shape>
          <o:OLEObject Type="Embed" ProgID="Visio.Drawing.15" ShapeID="_x0000_i1025" DrawAspect="Content" ObjectID="_1555085520" r:id="rId11"/>
        </w:object>
      </w:r>
    </w:p>
    <w:p w:rsidR="004F32F5" w:rsidRDefault="004F32F5" w:rsidP="004F32F5">
      <w:pPr>
        <w:ind w:firstLine="0"/>
      </w:pPr>
    </w:p>
    <w:p w:rsidR="004F32F5" w:rsidRDefault="004F32F5" w:rsidP="004F32F5">
      <w:pPr>
        <w:ind w:firstLine="0"/>
      </w:pPr>
    </w:p>
    <w:p w:rsidR="004F32F5" w:rsidRDefault="004F32F5" w:rsidP="004F32F5">
      <w:pPr>
        <w:ind w:firstLine="0"/>
      </w:pPr>
    </w:p>
    <w:p w:rsidR="004F32F5" w:rsidRDefault="004F32F5" w:rsidP="004F32F5">
      <w:pPr>
        <w:ind w:firstLine="0"/>
      </w:pPr>
    </w:p>
    <w:p w:rsidR="004F32F5" w:rsidRDefault="004F32F5" w:rsidP="004F32F5">
      <w:pPr>
        <w:ind w:firstLine="0"/>
      </w:pPr>
    </w:p>
    <w:p w:rsidR="004F32F5" w:rsidRDefault="004F32F5" w:rsidP="004F32F5">
      <w:pPr>
        <w:ind w:firstLine="0"/>
      </w:pPr>
    </w:p>
    <w:p w:rsidR="004F32F5" w:rsidRDefault="004F32F5" w:rsidP="004F32F5">
      <w:pPr>
        <w:ind w:firstLine="0"/>
        <w:jc w:val="center"/>
      </w:pPr>
      <w:r>
        <w:lastRenderedPageBreak/>
        <w:t>Team Member Responsibilities</w:t>
      </w:r>
    </w:p>
    <w:p w:rsidR="004F32F5" w:rsidRPr="009E0310" w:rsidRDefault="004F32F5" w:rsidP="004F32F5">
      <w:pPr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Daniel Owen</w:t>
      </w:r>
      <w:r>
        <w:rPr>
          <w:rFonts w:ascii="Times New Roman" w:hAnsi="Times New Roman" w:cs="Times New Roman"/>
        </w:rPr>
        <w:t xml:space="preserve"> (Note: Daniel left UHD near the end of  the semester.)</w:t>
      </w:r>
    </w:p>
    <w:p w:rsidR="004F32F5" w:rsidRPr="009E0310" w:rsidRDefault="004F32F5" w:rsidP="004F32F5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Create an initial use case diagram</w:t>
      </w:r>
    </w:p>
    <w:p w:rsidR="004F32F5" w:rsidRPr="009E0310" w:rsidRDefault="004F32F5" w:rsidP="004F32F5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Update the use case diagram with a Manage Course Information use case</w:t>
      </w:r>
    </w:p>
    <w:p w:rsidR="004F32F5" w:rsidRPr="009E0310" w:rsidRDefault="004F32F5" w:rsidP="004F32F5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Create detailed class diagram</w:t>
      </w:r>
    </w:p>
    <w:p w:rsidR="004F32F5" w:rsidRPr="009E0310" w:rsidRDefault="004F32F5" w:rsidP="004F32F5">
      <w:pPr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Joseph Dao</w:t>
      </w:r>
    </w:p>
    <w:p w:rsidR="004F32F5" w:rsidRPr="009E0310" w:rsidRDefault="004F32F5" w:rsidP="004F32F5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Create a list of possible attributes to build the uses cases around</w:t>
      </w:r>
    </w:p>
    <w:p w:rsidR="004F32F5" w:rsidRPr="009E0310" w:rsidRDefault="004F32F5" w:rsidP="004F32F5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Create a list of potential use cases</w:t>
      </w:r>
    </w:p>
    <w:p w:rsidR="004F32F5" w:rsidRPr="009E0310" w:rsidRDefault="004F32F5" w:rsidP="004F32F5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Revise the initial use case diagram to follow UML notation</w:t>
      </w:r>
    </w:p>
    <w:p w:rsidR="004F32F5" w:rsidRPr="009E0310" w:rsidRDefault="004F32F5" w:rsidP="004F32F5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Revise the first update of the use case diagram to incorporate Professor Chang’s criticisms</w:t>
      </w:r>
    </w:p>
    <w:p w:rsidR="004F32F5" w:rsidRPr="009E0310" w:rsidRDefault="004F32F5" w:rsidP="004F32F5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Create the entity-relationship diagram</w:t>
      </w:r>
    </w:p>
    <w:p w:rsidR="004F32F5" w:rsidRPr="000649D1" w:rsidRDefault="004F32F5" w:rsidP="004F32F5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and maintain </w:t>
      </w:r>
      <w:r w:rsidRPr="000649D1">
        <w:rPr>
          <w:rFonts w:ascii="Times New Roman" w:hAnsi="Times New Roman" w:cs="Times New Roman"/>
        </w:rPr>
        <w:t xml:space="preserve">the team model </w:t>
      </w:r>
      <w:r>
        <w:rPr>
          <w:rFonts w:ascii="Times New Roman" w:hAnsi="Times New Roman" w:cs="Times New Roman"/>
        </w:rPr>
        <w:t>and descriptions</w:t>
      </w:r>
    </w:p>
    <w:p w:rsidR="004F32F5" w:rsidRPr="009E0310" w:rsidRDefault="004F32F5" w:rsidP="004F32F5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Revise overall class diagram for the student</w:t>
      </w:r>
    </w:p>
    <w:p w:rsidR="004F32F5" w:rsidRPr="009E0310" w:rsidRDefault="004F32F5" w:rsidP="004F32F5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Create overall class diagram for the instructor and administrator</w:t>
      </w:r>
    </w:p>
    <w:p w:rsidR="004F32F5" w:rsidRPr="009E0310" w:rsidRDefault="004F32F5" w:rsidP="004F32F5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Maintain overall class diagrams for the student, instructor, and administrator</w:t>
      </w:r>
    </w:p>
    <w:p w:rsidR="004F32F5" w:rsidRPr="000649D1" w:rsidRDefault="004F32F5" w:rsidP="004F32F5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and m</w:t>
      </w:r>
      <w:r w:rsidRPr="000649D1">
        <w:rPr>
          <w:rFonts w:ascii="Times New Roman" w:hAnsi="Times New Roman" w:cs="Times New Roman"/>
        </w:rPr>
        <w:t>aintain statechart</w:t>
      </w:r>
    </w:p>
    <w:p w:rsidR="004F32F5" w:rsidRDefault="004F32F5" w:rsidP="004F32F5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</w:rPr>
      </w:pPr>
      <w:r w:rsidRPr="001048A5">
        <w:rPr>
          <w:rFonts w:ascii="Times New Roman" w:hAnsi="Times New Roman" w:cs="Times New Roman"/>
        </w:rPr>
        <w:t>Maintain detailed class diagram</w:t>
      </w:r>
    </w:p>
    <w:p w:rsidR="004F32F5" w:rsidRDefault="004F32F5" w:rsidP="004F32F5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test cases for black-box unit testing</w:t>
      </w:r>
    </w:p>
    <w:p w:rsidR="004F32F5" w:rsidRPr="001048A5" w:rsidRDefault="004F32F5" w:rsidP="004F32F5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and maintain the graphical user interface</w:t>
      </w:r>
    </w:p>
    <w:p w:rsidR="004F32F5" w:rsidRPr="009E0310" w:rsidRDefault="004F32F5" w:rsidP="004F32F5">
      <w:pPr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Phan Nguyen</w:t>
      </w:r>
    </w:p>
    <w:p w:rsidR="004F32F5" w:rsidRPr="001048A5" w:rsidRDefault="004F32F5" w:rsidP="004F32F5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</w:rPr>
      </w:pPr>
      <w:r w:rsidRPr="001048A5">
        <w:rPr>
          <w:rFonts w:ascii="Times New Roman" w:hAnsi="Times New Roman" w:cs="Times New Roman"/>
        </w:rPr>
        <w:t>Create an</w:t>
      </w:r>
      <w:r>
        <w:rPr>
          <w:rFonts w:ascii="Times New Roman" w:hAnsi="Times New Roman" w:cs="Times New Roman"/>
        </w:rPr>
        <w:t>d maintain</w:t>
      </w:r>
      <w:r w:rsidRPr="001048A5">
        <w:rPr>
          <w:rFonts w:ascii="Times New Roman" w:hAnsi="Times New Roman" w:cs="Times New Roman"/>
        </w:rPr>
        <w:t xml:space="preserve"> architecture diagram for the database front-end and back-end</w:t>
      </w:r>
    </w:p>
    <w:p w:rsidR="004F32F5" w:rsidRDefault="004F32F5" w:rsidP="004F32F5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Revise team diagram</w:t>
      </w:r>
    </w:p>
    <w:p w:rsidR="004F32F5" w:rsidRPr="001048A5" w:rsidRDefault="004F32F5" w:rsidP="004F32F5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 test cases with MyTAP system</w:t>
      </w:r>
    </w:p>
    <w:p w:rsidR="004F32F5" w:rsidRPr="009E0310" w:rsidRDefault="004F32F5" w:rsidP="004F32F5">
      <w:pPr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Jonathan Fernandez</w:t>
      </w:r>
    </w:p>
    <w:p w:rsidR="004F32F5" w:rsidRPr="009E0310" w:rsidRDefault="004F32F5" w:rsidP="004F32F5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Create initial overall class diagram for the student</w:t>
      </w:r>
    </w:p>
    <w:p w:rsidR="004F32F5" w:rsidRPr="001048A5" w:rsidRDefault="004F32F5" w:rsidP="004F32F5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</w:rPr>
      </w:pPr>
      <w:r w:rsidRPr="001048A5">
        <w:rPr>
          <w:rFonts w:ascii="Times New Roman" w:hAnsi="Times New Roman" w:cs="Times New Roman"/>
        </w:rPr>
        <w:t>Maintain the entity-relationship diagram</w:t>
      </w:r>
    </w:p>
    <w:p w:rsidR="004F32F5" w:rsidRPr="001048A5" w:rsidRDefault="004F32F5" w:rsidP="004F32F5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and maintain the database system</w:t>
      </w:r>
    </w:p>
    <w:p w:rsidR="004F32F5" w:rsidRPr="009E0310" w:rsidRDefault="004F32F5" w:rsidP="004F32F5">
      <w:pPr>
        <w:rPr>
          <w:rFonts w:ascii="Times New Roman" w:hAnsi="Times New Roman" w:cs="Times New Roman"/>
        </w:rPr>
      </w:pPr>
      <w:r w:rsidRPr="009E0310">
        <w:rPr>
          <w:rFonts w:ascii="Times New Roman" w:hAnsi="Times New Roman" w:cs="Times New Roman"/>
        </w:rPr>
        <w:t>Yousuf Rehman</w:t>
      </w:r>
    </w:p>
    <w:p w:rsidR="004F32F5" w:rsidRPr="00DC6372" w:rsidRDefault="004F32F5" w:rsidP="00DC6372">
      <w:pPr>
        <w:pStyle w:val="ListParagraph"/>
        <w:numPr>
          <w:ilvl w:val="0"/>
          <w:numId w:val="22"/>
        </w:numPr>
      </w:pPr>
      <w:r w:rsidRPr="00DC6372">
        <w:rPr>
          <w:rFonts w:ascii="Times New Roman" w:hAnsi="Times New Roman" w:cs="Times New Roman"/>
        </w:rPr>
        <w:t>Maintain the use case diagram</w:t>
      </w:r>
    </w:p>
    <w:p w:rsidR="00DC6372" w:rsidRDefault="00DC6372" w:rsidP="00DC6372"/>
    <w:p w:rsidR="00DC6372" w:rsidRDefault="00DC6372" w:rsidP="00DC6372">
      <w:pPr>
        <w:jc w:val="center"/>
      </w:pPr>
      <w:r>
        <w:lastRenderedPageBreak/>
        <w:t>Use Case Diagram</w:t>
      </w:r>
      <w:r>
        <w:object w:dxaOrig="15013" w:dyaOrig="28345">
          <v:shape id="_x0000_i1026" type="#_x0000_t75" style="width:485.4pt;height:592.2pt" o:ole="">
            <v:imagedata r:id="rId12" o:title="" cropbottom="34100f"/>
          </v:shape>
          <o:OLEObject Type="Embed" ProgID="Visio.Drawing.15" ShapeID="_x0000_i1026" DrawAspect="Content" ObjectID="_1555085521" r:id="rId13"/>
        </w:object>
      </w:r>
    </w:p>
    <w:p w:rsidR="004F32F5" w:rsidRDefault="00DC6372" w:rsidP="004F32F5">
      <w:pPr>
        <w:ind w:firstLine="0"/>
        <w:jc w:val="center"/>
      </w:pPr>
      <w:r>
        <w:object w:dxaOrig="15013" w:dyaOrig="28345">
          <v:shape id="_x0000_i1027" type="#_x0000_t75" style="width:485.4pt;height:649.2pt" o:ole="">
            <v:imagedata r:id="rId12" o:title="" croptop="30849f" cropbottom="55f"/>
          </v:shape>
          <o:OLEObject Type="Embed" ProgID="Visio.Drawing.15" ShapeID="_x0000_i1027" DrawAspect="Content" ObjectID="_1555085522" r:id="rId14"/>
        </w:object>
      </w:r>
      <w:r w:rsidR="00634ABF" w:rsidRPr="00634ABF">
        <w:t xml:space="preserve"> </w:t>
      </w:r>
      <w:r w:rsidR="00634ABF" w:rsidRPr="00273F8C">
        <w:t>Entity-Relationship Diagram</w:t>
      </w:r>
    </w:p>
    <w:p w:rsidR="008A09F4" w:rsidRDefault="008A09F4" w:rsidP="004F32F5">
      <w:pPr>
        <w:ind w:firstLine="0"/>
        <w:jc w:val="center"/>
      </w:pPr>
    </w:p>
    <w:p w:rsidR="008A09F4" w:rsidRDefault="008A09F4" w:rsidP="004F32F5">
      <w:pPr>
        <w:ind w:firstLine="0"/>
        <w:jc w:val="center"/>
      </w:pPr>
    </w:p>
    <w:p w:rsidR="009E638B" w:rsidRDefault="009E638B" w:rsidP="004F32F5">
      <w:pPr>
        <w:ind w:firstLine="0"/>
        <w:jc w:val="center"/>
      </w:pPr>
      <w:r>
        <w:object w:dxaOrig="16644" w:dyaOrig="14028">
          <v:shape id="_x0000_i1028" type="#_x0000_t75" style="width:467.4pt;height:394.2pt" o:ole="">
            <v:imagedata r:id="rId15" o:title=""/>
          </v:shape>
          <o:OLEObject Type="Embed" ProgID="Visio.Drawing.15" ShapeID="_x0000_i1028" DrawAspect="Content" ObjectID="_1555085523" r:id="rId16"/>
        </w:object>
      </w:r>
    </w:p>
    <w:p w:rsidR="00634ABF" w:rsidRDefault="00634ABF" w:rsidP="004F32F5">
      <w:pPr>
        <w:ind w:firstLine="0"/>
        <w:jc w:val="center"/>
      </w:pPr>
    </w:p>
    <w:p w:rsidR="009E638B" w:rsidRDefault="009E638B" w:rsidP="004F32F5">
      <w:pPr>
        <w:ind w:firstLine="0"/>
        <w:jc w:val="center"/>
      </w:pPr>
    </w:p>
    <w:p w:rsidR="009E638B" w:rsidRDefault="009E638B" w:rsidP="004F32F5">
      <w:pPr>
        <w:ind w:firstLine="0"/>
        <w:jc w:val="center"/>
      </w:pPr>
    </w:p>
    <w:p w:rsidR="009E638B" w:rsidRDefault="009E638B" w:rsidP="004F32F5">
      <w:pPr>
        <w:ind w:firstLine="0"/>
        <w:jc w:val="center"/>
      </w:pPr>
    </w:p>
    <w:p w:rsidR="008A09F4" w:rsidRDefault="008A09F4" w:rsidP="004F32F5">
      <w:pPr>
        <w:ind w:firstLine="0"/>
        <w:jc w:val="center"/>
      </w:pPr>
    </w:p>
    <w:p w:rsidR="009E638B" w:rsidRDefault="009E638B" w:rsidP="004F32F5">
      <w:pPr>
        <w:ind w:firstLine="0"/>
        <w:jc w:val="center"/>
      </w:pPr>
    </w:p>
    <w:p w:rsidR="009E638B" w:rsidRDefault="009E638B" w:rsidP="004F32F5">
      <w:pPr>
        <w:ind w:firstLine="0"/>
        <w:jc w:val="center"/>
      </w:pPr>
      <w:r>
        <w:lastRenderedPageBreak/>
        <w:t>Architecture Diagram</w:t>
      </w:r>
    </w:p>
    <w:p w:rsidR="008A09F4" w:rsidRDefault="008A09F4" w:rsidP="004F32F5">
      <w:pPr>
        <w:ind w:firstLine="0"/>
        <w:jc w:val="center"/>
      </w:pPr>
    </w:p>
    <w:p w:rsidR="008A09F4" w:rsidRDefault="008A09F4" w:rsidP="004F32F5">
      <w:pPr>
        <w:ind w:firstLine="0"/>
        <w:jc w:val="center"/>
      </w:pPr>
    </w:p>
    <w:p w:rsidR="008A09F4" w:rsidRDefault="009E638B" w:rsidP="008A09F4">
      <w:pPr>
        <w:ind w:firstLine="0"/>
        <w:jc w:val="center"/>
      </w:pPr>
      <w:r>
        <w:rPr>
          <w:noProof/>
        </w:rPr>
        <w:drawing>
          <wp:inline distT="0" distB="0" distL="0" distR="0" wp14:anchorId="622282B1" wp14:editId="60FC9D5C">
            <wp:extent cx="5098737" cy="6897264"/>
            <wp:effectExtent l="0" t="0" r="6985" b="0"/>
            <wp:docPr id="1" name="Picture 1" descr="https://cdn.discordapp.com/attachments/279385000741175306/308245171198361600/Architecture_diagra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279385000741175306/308245171198361600/Architecture_diagram_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040" cy="690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81" w:rsidRDefault="005E0E81" w:rsidP="008A09F4">
      <w:pPr>
        <w:ind w:firstLine="0"/>
        <w:jc w:val="center"/>
      </w:pPr>
      <w:r>
        <w:lastRenderedPageBreak/>
        <w:t>Overall Class Diagram</w:t>
      </w:r>
    </w:p>
    <w:p w:rsidR="005E0E81" w:rsidRDefault="005E0E81" w:rsidP="004F32F5">
      <w:pPr>
        <w:ind w:firstLine="0"/>
        <w:jc w:val="center"/>
      </w:pPr>
    </w:p>
    <w:p w:rsidR="008A09F4" w:rsidRDefault="008A09F4" w:rsidP="004F32F5">
      <w:pPr>
        <w:ind w:firstLine="0"/>
        <w:jc w:val="center"/>
      </w:pPr>
    </w:p>
    <w:p w:rsidR="005E0E81" w:rsidRDefault="005E0E81" w:rsidP="004F32F5">
      <w:pPr>
        <w:ind w:firstLine="0"/>
        <w:jc w:val="center"/>
      </w:pPr>
    </w:p>
    <w:p w:rsidR="000C007B" w:rsidRDefault="000C007B" w:rsidP="008A09F4">
      <w:pPr>
        <w:ind w:firstLine="0"/>
        <w:jc w:val="center"/>
      </w:pPr>
      <w:r>
        <w:object w:dxaOrig="22381" w:dyaOrig="17989">
          <v:shape id="_x0000_i1029" type="#_x0000_t75" style="width:468pt;height:376.2pt" o:ole="">
            <v:imagedata r:id="rId18" o:title=""/>
          </v:shape>
          <o:OLEObject Type="Embed" ProgID="Visio.Drawing.15" ShapeID="_x0000_i1029" DrawAspect="Content" ObjectID="_1555085524" r:id="rId19"/>
        </w:object>
      </w:r>
    </w:p>
    <w:p w:rsidR="000C007B" w:rsidRDefault="000C007B" w:rsidP="004F32F5">
      <w:pPr>
        <w:ind w:firstLine="0"/>
        <w:jc w:val="center"/>
      </w:pPr>
    </w:p>
    <w:p w:rsidR="008A09F4" w:rsidRDefault="008A09F4" w:rsidP="004F32F5">
      <w:pPr>
        <w:ind w:firstLine="0"/>
        <w:jc w:val="center"/>
      </w:pPr>
    </w:p>
    <w:p w:rsidR="008A09F4" w:rsidRDefault="008A09F4" w:rsidP="004F32F5">
      <w:pPr>
        <w:ind w:firstLine="0"/>
        <w:jc w:val="center"/>
      </w:pPr>
    </w:p>
    <w:p w:rsidR="000C007B" w:rsidRDefault="003A235A" w:rsidP="008A09F4">
      <w:pPr>
        <w:ind w:firstLine="0"/>
      </w:pPr>
      <w:r>
        <w:t xml:space="preserve">See </w:t>
      </w:r>
      <w:hyperlink r:id="rId20" w:history="1">
        <w:r w:rsidRPr="00AF0D1E">
          <w:rPr>
            <w:rStyle w:val="Hyperlink"/>
          </w:rPr>
          <w:t>https://github.com/JosephDao/student-database/blob/master/diagrams/overall-class.vsdx</w:t>
        </w:r>
      </w:hyperlink>
      <w:r>
        <w:t xml:space="preserve"> for a larger version of the overall class diagram.</w:t>
      </w:r>
    </w:p>
    <w:p w:rsidR="000C007B" w:rsidRDefault="000C007B" w:rsidP="004F32F5">
      <w:pPr>
        <w:ind w:firstLine="0"/>
        <w:jc w:val="center"/>
      </w:pPr>
      <w:r>
        <w:lastRenderedPageBreak/>
        <w:t>Detailed Class Diagram</w:t>
      </w:r>
    </w:p>
    <w:p w:rsidR="000C007B" w:rsidRDefault="000C007B" w:rsidP="004F32F5">
      <w:pPr>
        <w:ind w:firstLine="0"/>
        <w:jc w:val="center"/>
      </w:pPr>
    </w:p>
    <w:p w:rsidR="009B578A" w:rsidRDefault="009B578A" w:rsidP="004F32F5">
      <w:pPr>
        <w:ind w:firstLine="0"/>
        <w:jc w:val="center"/>
      </w:pPr>
    </w:p>
    <w:p w:rsidR="005A6DBF" w:rsidRDefault="000C007B" w:rsidP="004F32F5">
      <w:pPr>
        <w:ind w:firstLine="0"/>
        <w:jc w:val="center"/>
      </w:pPr>
      <w:r>
        <w:object w:dxaOrig="24613" w:dyaOrig="20209">
          <v:shape id="_x0000_i1030" type="#_x0000_t75" style="width:467.4pt;height:384pt" o:ole="">
            <v:imagedata r:id="rId21" o:title=""/>
          </v:shape>
          <o:OLEObject Type="Embed" ProgID="Visio.Drawing.15" ShapeID="_x0000_i1030" DrawAspect="Content" ObjectID="_1555085525" r:id="rId22"/>
        </w:object>
      </w:r>
    </w:p>
    <w:p w:rsidR="000C007B" w:rsidRDefault="000C007B" w:rsidP="004F32F5">
      <w:pPr>
        <w:ind w:firstLine="0"/>
        <w:jc w:val="center"/>
      </w:pPr>
    </w:p>
    <w:p w:rsidR="005A6DBF" w:rsidRDefault="005A6DBF" w:rsidP="004F32F5">
      <w:pPr>
        <w:ind w:firstLine="0"/>
        <w:jc w:val="center"/>
      </w:pPr>
    </w:p>
    <w:p w:rsidR="005A6DBF" w:rsidRDefault="009B578A" w:rsidP="00293B0E">
      <w:pPr>
        <w:ind w:firstLine="0"/>
      </w:pPr>
      <w:r>
        <w:t xml:space="preserve">See </w:t>
      </w:r>
      <w:hyperlink r:id="rId23" w:history="1">
        <w:r w:rsidRPr="00AF0D1E">
          <w:rPr>
            <w:rStyle w:val="Hyperlink"/>
          </w:rPr>
          <w:t>https://github.com/JosephDao/student-database/blob/master/diagrams/detailed-class.vsdx</w:t>
        </w:r>
      </w:hyperlink>
      <w:r>
        <w:t xml:space="preserve"> for a larger version of the detailed class diagram.</w:t>
      </w:r>
    </w:p>
    <w:p w:rsidR="00293B0E" w:rsidRDefault="00293B0E" w:rsidP="00293B0E">
      <w:pPr>
        <w:ind w:firstLine="0"/>
      </w:pPr>
    </w:p>
    <w:p w:rsidR="008A09F4" w:rsidRDefault="008A09F4" w:rsidP="00293B0E">
      <w:pPr>
        <w:ind w:firstLine="0"/>
      </w:pPr>
    </w:p>
    <w:p w:rsidR="005A6DBF" w:rsidRDefault="005A6DBF" w:rsidP="004F32F5">
      <w:pPr>
        <w:ind w:firstLine="0"/>
        <w:jc w:val="center"/>
      </w:pPr>
      <w:r>
        <w:lastRenderedPageBreak/>
        <w:t>Statechart</w:t>
      </w:r>
    </w:p>
    <w:p w:rsidR="00806916" w:rsidRDefault="00806916" w:rsidP="004F32F5">
      <w:pPr>
        <w:ind w:firstLine="0"/>
        <w:jc w:val="center"/>
      </w:pPr>
    </w:p>
    <w:p w:rsidR="00806916" w:rsidRDefault="00806916" w:rsidP="004F32F5">
      <w:pPr>
        <w:ind w:firstLine="0"/>
        <w:jc w:val="center"/>
      </w:pPr>
    </w:p>
    <w:p w:rsidR="00806916" w:rsidRDefault="009B578A" w:rsidP="004F32F5">
      <w:pPr>
        <w:ind w:firstLine="0"/>
        <w:jc w:val="center"/>
      </w:pPr>
      <w:r>
        <w:object w:dxaOrig="22836" w:dyaOrig="12541">
          <v:shape id="_x0000_i1031" type="#_x0000_t75" style="width:466.8pt;height:256.2pt" o:ole="">
            <v:imagedata r:id="rId24" o:title=""/>
          </v:shape>
          <o:OLEObject Type="Embed" ProgID="Visio.Drawing.15" ShapeID="_x0000_i1031" DrawAspect="Content" ObjectID="_1555085526" r:id="rId25"/>
        </w:object>
      </w:r>
    </w:p>
    <w:p w:rsidR="00806916" w:rsidRDefault="00806916" w:rsidP="004F32F5">
      <w:pPr>
        <w:ind w:firstLine="0"/>
        <w:jc w:val="center"/>
      </w:pPr>
    </w:p>
    <w:p w:rsidR="009B578A" w:rsidRDefault="009B578A" w:rsidP="004F32F5">
      <w:pPr>
        <w:ind w:firstLine="0"/>
        <w:jc w:val="center"/>
      </w:pPr>
    </w:p>
    <w:p w:rsidR="008A09F4" w:rsidRDefault="008A09F4" w:rsidP="004F32F5">
      <w:pPr>
        <w:ind w:firstLine="0"/>
        <w:jc w:val="center"/>
      </w:pPr>
    </w:p>
    <w:p w:rsidR="00174586" w:rsidRDefault="009B578A" w:rsidP="009B578A">
      <w:pPr>
        <w:ind w:firstLine="0"/>
      </w:pPr>
      <w:r>
        <w:t xml:space="preserve">See </w:t>
      </w:r>
      <w:hyperlink r:id="rId26" w:history="1">
        <w:r w:rsidRPr="00AF0D1E">
          <w:rPr>
            <w:rStyle w:val="Hyperlink"/>
          </w:rPr>
          <w:t>https://github.com/JosephDao/student-database/blob/master/diagrams/statechart.vsdx</w:t>
        </w:r>
      </w:hyperlink>
      <w:r>
        <w:t xml:space="preserve"> for a larger version of the statechart.</w:t>
      </w:r>
    </w:p>
    <w:p w:rsidR="009B578A" w:rsidRDefault="009B578A" w:rsidP="004F32F5">
      <w:pPr>
        <w:ind w:firstLine="0"/>
        <w:jc w:val="center"/>
      </w:pPr>
    </w:p>
    <w:p w:rsidR="0081627F" w:rsidRDefault="0081627F" w:rsidP="004F32F5">
      <w:pPr>
        <w:ind w:firstLine="0"/>
        <w:jc w:val="center"/>
      </w:pPr>
    </w:p>
    <w:p w:rsidR="00174586" w:rsidRDefault="00174586" w:rsidP="004F32F5">
      <w:pPr>
        <w:ind w:firstLine="0"/>
        <w:jc w:val="center"/>
      </w:pPr>
    </w:p>
    <w:p w:rsidR="00174586" w:rsidRDefault="00174586" w:rsidP="004F32F5">
      <w:pPr>
        <w:ind w:firstLine="0"/>
        <w:jc w:val="center"/>
      </w:pPr>
    </w:p>
    <w:p w:rsidR="008A09F4" w:rsidRDefault="008A09F4" w:rsidP="009D4344">
      <w:pPr>
        <w:ind w:firstLine="0"/>
      </w:pPr>
    </w:p>
    <w:p w:rsidR="00777F00" w:rsidRDefault="00777F00" w:rsidP="009D4344">
      <w:pPr>
        <w:ind w:firstLine="0"/>
      </w:pPr>
    </w:p>
    <w:p w:rsidR="00174586" w:rsidRDefault="00AB6D93" w:rsidP="00AB6D93">
      <w:pPr>
        <w:ind w:firstLine="0"/>
        <w:jc w:val="center"/>
      </w:pPr>
      <w:r>
        <w:lastRenderedPageBreak/>
        <w:t>Source Code</w:t>
      </w:r>
    </w:p>
    <w:p w:rsidR="00AB6D93" w:rsidRDefault="00AB6D93" w:rsidP="00AB6D93">
      <w:pPr>
        <w:ind w:firstLine="0"/>
        <w:jc w:val="center"/>
      </w:pPr>
    </w:p>
    <w:p w:rsidR="00174586" w:rsidRDefault="00174586" w:rsidP="00174586">
      <w:pPr>
        <w:ind w:firstLine="0"/>
      </w:pPr>
      <w:r>
        <w:t xml:space="preserve">See </w:t>
      </w:r>
      <w:hyperlink r:id="rId27" w:history="1">
        <w:r w:rsidRPr="00AF0D1E">
          <w:rPr>
            <w:rStyle w:val="Hyperlink"/>
          </w:rPr>
          <w:t>https://github.com/JosephDao/student-database/tree/master/GUI/login</w:t>
        </w:r>
      </w:hyperlink>
      <w:r>
        <w:t xml:space="preserve"> </w:t>
      </w:r>
      <w:r w:rsidR="00AB6D93">
        <w:t>for</w:t>
      </w:r>
      <w:r>
        <w:t xml:space="preserve"> all the source code used to create the graphical user interface.</w:t>
      </w: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174586">
      <w:pPr>
        <w:ind w:firstLine="0"/>
      </w:pPr>
    </w:p>
    <w:p w:rsidR="005B0353" w:rsidRDefault="005B0353" w:rsidP="005B0353">
      <w:pPr>
        <w:ind w:firstLine="0"/>
        <w:jc w:val="center"/>
      </w:pPr>
      <w:r>
        <w:lastRenderedPageBreak/>
        <w:t>Version Control Documentation</w:t>
      </w:r>
    </w:p>
    <w:p w:rsidR="005B0353" w:rsidRDefault="005B0353" w:rsidP="005B0353">
      <w:pPr>
        <w:ind w:firstLine="0"/>
      </w:pPr>
    </w:p>
    <w:p w:rsidR="005B0353" w:rsidRDefault="005B0353" w:rsidP="005B0353">
      <w:pPr>
        <w:ind w:firstLine="0"/>
      </w:pPr>
      <w:r>
        <w:t xml:space="preserve">See </w:t>
      </w:r>
      <w:hyperlink r:id="rId28" w:history="1">
        <w:r w:rsidRPr="00AF0D1E">
          <w:rPr>
            <w:rStyle w:val="Hyperlink"/>
          </w:rPr>
          <w:t>https://github.com/JosephDao/student-database</w:t>
        </w:r>
      </w:hyperlink>
      <w:r>
        <w:t xml:space="preserve"> for the </w:t>
      </w:r>
      <w:r w:rsidR="005C3D51">
        <w:t xml:space="preserve">group’s </w:t>
      </w:r>
      <w:r>
        <w:t>version control documentation.</w:t>
      </w:r>
    </w:p>
    <w:p w:rsidR="009B578A" w:rsidRDefault="009B578A" w:rsidP="00174586">
      <w:pPr>
        <w:ind w:firstLine="0"/>
      </w:pPr>
    </w:p>
    <w:p w:rsidR="00270297" w:rsidRDefault="00270297" w:rsidP="00174586">
      <w:pPr>
        <w:ind w:firstLine="0"/>
      </w:pPr>
    </w:p>
    <w:p w:rsidR="00270297" w:rsidRDefault="00270297" w:rsidP="00174586">
      <w:pPr>
        <w:ind w:firstLine="0"/>
      </w:pPr>
    </w:p>
    <w:p w:rsidR="00270297" w:rsidRDefault="00270297" w:rsidP="00174586">
      <w:pPr>
        <w:ind w:firstLine="0"/>
      </w:pPr>
    </w:p>
    <w:p w:rsidR="00270297" w:rsidRDefault="00270297" w:rsidP="00174586">
      <w:pPr>
        <w:ind w:firstLine="0"/>
      </w:pPr>
    </w:p>
    <w:p w:rsidR="00270297" w:rsidRDefault="00270297" w:rsidP="00174586">
      <w:pPr>
        <w:ind w:firstLine="0"/>
      </w:pPr>
    </w:p>
    <w:p w:rsidR="00270297" w:rsidRDefault="00270297" w:rsidP="00174586">
      <w:pPr>
        <w:ind w:firstLine="0"/>
      </w:pPr>
    </w:p>
    <w:p w:rsidR="00270297" w:rsidRDefault="00270297" w:rsidP="00174586">
      <w:pPr>
        <w:ind w:firstLine="0"/>
      </w:pPr>
    </w:p>
    <w:p w:rsidR="00270297" w:rsidRDefault="00270297" w:rsidP="00174586">
      <w:pPr>
        <w:ind w:firstLine="0"/>
      </w:pPr>
    </w:p>
    <w:p w:rsidR="00270297" w:rsidRDefault="00270297" w:rsidP="00174586">
      <w:pPr>
        <w:ind w:firstLine="0"/>
      </w:pPr>
    </w:p>
    <w:p w:rsidR="00270297" w:rsidRDefault="00270297" w:rsidP="00174586">
      <w:pPr>
        <w:ind w:firstLine="0"/>
      </w:pPr>
    </w:p>
    <w:p w:rsidR="00270297" w:rsidRDefault="00270297" w:rsidP="00174586">
      <w:pPr>
        <w:ind w:firstLine="0"/>
      </w:pPr>
    </w:p>
    <w:p w:rsidR="00270297" w:rsidRDefault="00270297" w:rsidP="00174586">
      <w:pPr>
        <w:ind w:firstLine="0"/>
      </w:pPr>
    </w:p>
    <w:p w:rsidR="00270297" w:rsidRDefault="00270297" w:rsidP="00174586">
      <w:pPr>
        <w:ind w:firstLine="0"/>
      </w:pPr>
    </w:p>
    <w:p w:rsidR="00270297" w:rsidRDefault="00270297" w:rsidP="00174586">
      <w:pPr>
        <w:ind w:firstLine="0"/>
      </w:pPr>
    </w:p>
    <w:p w:rsidR="00270297" w:rsidRDefault="00270297" w:rsidP="00174586">
      <w:pPr>
        <w:ind w:firstLine="0"/>
      </w:pPr>
    </w:p>
    <w:p w:rsidR="00FE1B75" w:rsidRDefault="00FE1B75" w:rsidP="00174586">
      <w:pPr>
        <w:ind w:firstLine="0"/>
      </w:pPr>
    </w:p>
    <w:p w:rsidR="00FE1B75" w:rsidRDefault="00FE1B75" w:rsidP="00174586">
      <w:pPr>
        <w:ind w:firstLine="0"/>
      </w:pPr>
    </w:p>
    <w:p w:rsidR="008A09F4" w:rsidRPr="00103EBC" w:rsidRDefault="00103EBC" w:rsidP="008A09F4">
      <w:pPr>
        <w:pStyle w:val="Heading1"/>
        <w:rPr>
          <w:b w:val="0"/>
        </w:rPr>
      </w:pPr>
      <w:r w:rsidRPr="00103EBC">
        <w:rPr>
          <w:b w:val="0"/>
        </w:rPr>
        <w:lastRenderedPageBreak/>
        <w:t>Black-Box Unit Test Cases</w:t>
      </w:r>
    </w:p>
    <w:p w:rsidR="008A09F4" w:rsidRPr="00B62DC0" w:rsidRDefault="008A09F4" w:rsidP="008A09F4">
      <w:pPr>
        <w:pStyle w:val="Subtitle"/>
      </w:pPr>
      <w:r w:rsidRPr="006C4315">
        <w:t>Through equivalence testing with boundary value analysis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3"/>
        <w:gridCol w:w="3353"/>
      </w:tblGrid>
      <w:tr w:rsidR="008A09F4" w:rsidRPr="006C4315" w:rsidTr="00103EBC">
        <w:tc>
          <w:tcPr>
            <w:tcW w:w="6223" w:type="dxa"/>
          </w:tcPr>
          <w:p w:rsidR="008A09F4" w:rsidRPr="00B62DC0" w:rsidRDefault="008A09F4" w:rsidP="00103EBC">
            <w:pPr>
              <w:pStyle w:val="Heading2"/>
              <w:outlineLvl w:val="1"/>
              <w:rPr>
                <w:b w:val="0"/>
              </w:rPr>
            </w:pPr>
            <w:r w:rsidRPr="00B62DC0">
              <w:t>Course data: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/>
                <w:bCs/>
              </w:rPr>
            </w:pPr>
            <w:r w:rsidRPr="006C4315">
              <w:rPr>
                <w:rFonts w:ascii="Times New Roman" w:hAnsi="Times New Roman" w:cs="Times New Roman"/>
              </w:rPr>
              <w:t>Equivalence classes for crseNo.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>First character not integer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 (not an integer)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>&lt; 4 integers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4 integers 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Equivalence classes for title.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>First character not letter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 (not a letter)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&lt; 5 characters 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5 characters 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Between 5 and 35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>&gt; 35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 (too many characters)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>Equivalence classes for subj.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  <w:bCs/>
              </w:rPr>
              <w:t xml:space="preserve">First character not </w:t>
            </w:r>
            <w:r>
              <w:rPr>
                <w:rFonts w:ascii="Times New Roman" w:hAnsi="Times New Roman" w:cs="Times New Roman"/>
                <w:bCs/>
              </w:rPr>
              <w:t>letter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 (not</w:t>
            </w:r>
            <w:r>
              <w:rPr>
                <w:rFonts w:ascii="Times New Roman" w:hAnsi="Times New Roman" w:cs="Times New Roman"/>
              </w:rPr>
              <w:t xml:space="preserve"> a letter</w:t>
            </w:r>
            <w:r w:rsidRPr="006C4315">
              <w:rPr>
                <w:rFonts w:ascii="Times New Roman" w:hAnsi="Times New Roman" w:cs="Times New Roman"/>
              </w:rPr>
              <w:t>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  <w:bCs/>
              </w:rPr>
              <w:t>&lt; 2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  <w:bCs/>
              </w:rPr>
              <w:t>2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Between 2 and 4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  <w:bCs/>
              </w:rPr>
              <w:t>4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  <w:bCs/>
              </w:rPr>
              <w:t>&gt; 4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 (too many characters)</w:t>
            </w:r>
          </w:p>
        </w:tc>
      </w:tr>
    </w:tbl>
    <w:p w:rsidR="008A09F4" w:rsidRPr="006C4315" w:rsidRDefault="008A09F4" w:rsidP="008A09F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3"/>
        <w:gridCol w:w="3353"/>
      </w:tblGrid>
      <w:tr w:rsidR="008A09F4" w:rsidRPr="006C4315" w:rsidTr="00103EBC">
        <w:tc>
          <w:tcPr>
            <w:tcW w:w="6223" w:type="dxa"/>
          </w:tcPr>
          <w:p w:rsidR="008A09F4" w:rsidRPr="00B62DC0" w:rsidRDefault="008A09F4" w:rsidP="00103EBC">
            <w:pPr>
              <w:pStyle w:val="Heading2"/>
              <w:outlineLvl w:val="1"/>
              <w:rPr>
                <w:b w:val="0"/>
              </w:rPr>
            </w:pPr>
            <w:r w:rsidRPr="00B62DC0">
              <w:t>Course Section data: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Equivalence classes for </w:t>
            </w:r>
            <w:r>
              <w:rPr>
                <w:rFonts w:ascii="Times New Roman" w:hAnsi="Times New Roman" w:cs="Times New Roman"/>
              </w:rPr>
              <w:t>CRN</w:t>
            </w:r>
            <w:r w:rsidRPr="006C43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>First character not integer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 (not an integer)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&lt; 5</w:t>
            </w:r>
            <w:r w:rsidRPr="006C4315">
              <w:rPr>
                <w:rFonts w:ascii="Times New Roman" w:hAnsi="Times New Roman" w:cs="Times New Roman"/>
              </w:rPr>
              <w:t xml:space="preserve"> integers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6C4315">
              <w:rPr>
                <w:rFonts w:ascii="Times New Roman" w:hAnsi="Times New Roman" w:cs="Times New Roman"/>
              </w:rPr>
              <w:t xml:space="preserve"> integers 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 xml:space="preserve">Equivalence classes for </w:t>
            </w:r>
            <w:r>
              <w:rPr>
                <w:rFonts w:ascii="Times New Roman" w:hAnsi="Times New Roman" w:cs="Times New Roman"/>
              </w:rPr>
              <w:t>startTime</w:t>
            </w:r>
            <w:r w:rsidRPr="006C43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First character not </w:t>
            </w: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(not an integer</w:t>
            </w:r>
            <w:r w:rsidRPr="006C4315">
              <w:rPr>
                <w:rFonts w:ascii="Times New Roman" w:hAnsi="Times New Roman" w:cs="Times New Roman"/>
              </w:rPr>
              <w:t>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lastRenderedPageBreak/>
              <w:t xml:space="preserve">&lt; </w:t>
            </w:r>
            <w:r>
              <w:rPr>
                <w:rFonts w:ascii="Times New Roman" w:hAnsi="Times New Roman" w:cs="Times New Roman"/>
              </w:rPr>
              <w:t>6 characters</w:t>
            </w:r>
            <w:r w:rsidRPr="006C431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6 characters</w:t>
            </w:r>
            <w:r w:rsidRPr="006C431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Equivalence classes for </w:t>
            </w:r>
            <w:r>
              <w:rPr>
                <w:rFonts w:ascii="Times New Roman" w:hAnsi="Times New Roman" w:cs="Times New Roman"/>
              </w:rPr>
              <w:t>endTime</w:t>
            </w:r>
            <w:r w:rsidRPr="006C43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First character not </w:t>
            </w: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(not an integer</w:t>
            </w:r>
            <w:r w:rsidRPr="006C4315">
              <w:rPr>
                <w:rFonts w:ascii="Times New Roman" w:hAnsi="Times New Roman" w:cs="Times New Roman"/>
              </w:rPr>
              <w:t>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&lt; </w:t>
            </w:r>
            <w:r>
              <w:rPr>
                <w:rFonts w:ascii="Times New Roman" w:hAnsi="Times New Roman" w:cs="Times New Roman"/>
              </w:rPr>
              <w:t>6 characters</w:t>
            </w:r>
            <w:r w:rsidRPr="006C431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6 characters</w:t>
            </w:r>
            <w:r w:rsidRPr="006C431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Equivalence classes for </w:t>
            </w:r>
            <w:r>
              <w:rPr>
                <w:rFonts w:ascii="Times New Roman" w:hAnsi="Times New Roman" w:cs="Times New Roman"/>
              </w:rPr>
              <w:t>days.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  <w:bCs/>
              </w:rPr>
              <w:t xml:space="preserve">First character not </w:t>
            </w:r>
            <w:r>
              <w:rPr>
                <w:rFonts w:ascii="Times New Roman" w:hAnsi="Times New Roman" w:cs="Times New Roman"/>
                <w:bCs/>
              </w:rPr>
              <w:t>a letter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 xml:space="preserve">Error (not </w:t>
            </w:r>
            <w:r>
              <w:rPr>
                <w:rFonts w:ascii="Times New Roman" w:hAnsi="Times New Roman" w:cs="Times New Roman"/>
              </w:rPr>
              <w:t>a letter</w:t>
            </w:r>
            <w:r w:rsidRPr="006C4315">
              <w:rPr>
                <w:rFonts w:ascii="Times New Roman" w:hAnsi="Times New Roman" w:cs="Times New Roman"/>
              </w:rPr>
              <w:t>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  <w:bCs/>
              </w:rPr>
              <w:t xml:space="preserve">&lt; </w:t>
            </w:r>
            <w:r>
              <w:rPr>
                <w:rFonts w:ascii="Times New Roman" w:hAnsi="Times New Roman" w:cs="Times New Roman"/>
                <w:bCs/>
              </w:rPr>
              <w:t>1 character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 character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&gt; 2</w:t>
            </w:r>
            <w:r w:rsidRPr="006C4315">
              <w:rPr>
                <w:rFonts w:ascii="Times New Roman" w:hAnsi="Times New Roman" w:cs="Times New Roman"/>
                <w:bCs/>
              </w:rPr>
              <w:t xml:space="preserve">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(not within set)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Default="008A09F4" w:rsidP="008A09F4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Th</w:t>
            </w:r>
          </w:p>
        </w:tc>
        <w:tc>
          <w:tcPr>
            <w:tcW w:w="3353" w:type="dxa"/>
          </w:tcPr>
          <w:p w:rsidR="008A09F4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Equivalence classes for </w:t>
            </w:r>
            <w:r>
              <w:rPr>
                <w:rFonts w:ascii="Times New Roman" w:hAnsi="Times New Roman" w:cs="Times New Roman"/>
              </w:rPr>
              <w:t>deliveryMode.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  <w:bCs/>
              </w:rPr>
              <w:t xml:space="preserve">First character not </w:t>
            </w:r>
            <w:r>
              <w:rPr>
                <w:rFonts w:ascii="Times New Roman" w:hAnsi="Times New Roman" w:cs="Times New Roman"/>
                <w:bCs/>
              </w:rPr>
              <w:t>a letter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 xml:space="preserve">Error (not </w:t>
            </w:r>
            <w:r>
              <w:rPr>
                <w:rFonts w:ascii="Times New Roman" w:hAnsi="Times New Roman" w:cs="Times New Roman"/>
              </w:rPr>
              <w:t>a letter)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</w:tbl>
    <w:p w:rsidR="008A09F4" w:rsidRDefault="008A09F4" w:rsidP="008A09F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3"/>
        <w:gridCol w:w="3353"/>
      </w:tblGrid>
      <w:tr w:rsidR="008A09F4" w:rsidRPr="006C4315" w:rsidTr="00103EBC">
        <w:tc>
          <w:tcPr>
            <w:tcW w:w="6223" w:type="dxa"/>
          </w:tcPr>
          <w:p w:rsidR="008A09F4" w:rsidRPr="00B62DC0" w:rsidRDefault="008A09F4" w:rsidP="00103EBC">
            <w:pPr>
              <w:pStyle w:val="Heading2"/>
              <w:outlineLvl w:val="1"/>
              <w:rPr>
                <w:b w:val="0"/>
              </w:rPr>
            </w:pPr>
            <w:r w:rsidRPr="00B62DC0">
              <w:t>Grade data: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Equivalence classes for </w:t>
            </w:r>
            <w:r>
              <w:rPr>
                <w:rFonts w:ascii="Times New Roman" w:hAnsi="Times New Roman" w:cs="Times New Roman"/>
              </w:rPr>
              <w:t>assignment</w:t>
            </w:r>
            <w:r w:rsidRPr="006C43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>First character not letter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 (not a letter)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&lt; 4</w:t>
            </w:r>
            <w:r w:rsidRPr="006C4315">
              <w:rPr>
                <w:rFonts w:ascii="Times New Roman" w:hAnsi="Times New Roman" w:cs="Times New Roman"/>
              </w:rPr>
              <w:t xml:space="preserve"> characters 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6C4315">
              <w:rPr>
                <w:rFonts w:ascii="Times New Roman" w:hAnsi="Times New Roman" w:cs="Times New Roman"/>
              </w:rPr>
              <w:t xml:space="preserve"> characters 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Between 4</w:t>
            </w:r>
            <w:r w:rsidRPr="006C4315">
              <w:rPr>
                <w:rFonts w:ascii="Times New Roman" w:hAnsi="Times New Roman" w:cs="Times New Roman"/>
              </w:rPr>
              <w:t xml:space="preserve"> and 35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Default="008A09F4" w:rsidP="008A09F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>&gt; 35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 (too many characters)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 xml:space="preserve">Equivalence classes for </w:t>
            </w:r>
            <w:r>
              <w:rPr>
                <w:rFonts w:ascii="Times New Roman" w:hAnsi="Times New Roman" w:cs="Times New Roman"/>
              </w:rPr>
              <w:t>grade</w:t>
            </w:r>
            <w:r w:rsidRPr="006C43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First character not </w:t>
            </w:r>
            <w:r>
              <w:rPr>
                <w:rFonts w:ascii="Times New Roman" w:hAnsi="Times New Roman" w:cs="Times New Roman"/>
              </w:rPr>
              <w:t>an integer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(not an integer</w:t>
            </w:r>
            <w:r w:rsidRPr="006C4315">
              <w:rPr>
                <w:rFonts w:ascii="Times New Roman" w:hAnsi="Times New Roman" w:cs="Times New Roman"/>
              </w:rPr>
              <w:t>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&lt; 1</w:t>
            </w:r>
            <w:r w:rsidRPr="006C431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lastRenderedPageBreak/>
              <w:t>1 integer</w:t>
            </w:r>
            <w:r w:rsidRPr="006C431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6C431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integers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&gt; 2 integers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 xml:space="preserve">Error (too many </w:t>
            </w:r>
            <w:r>
              <w:rPr>
                <w:rFonts w:ascii="Times New Roman" w:hAnsi="Times New Roman" w:cs="Times New Roman"/>
              </w:rPr>
              <w:t>in</w:t>
            </w:r>
            <w:r w:rsidRPr="006C4315">
              <w:rPr>
                <w:rFonts w:ascii="Times New Roman" w:hAnsi="Times New Roman" w:cs="Times New Roman"/>
              </w:rPr>
              <w:t>te</w:t>
            </w:r>
            <w:r>
              <w:rPr>
                <w:rFonts w:ascii="Times New Roman" w:hAnsi="Times New Roman" w:cs="Times New Roman"/>
              </w:rPr>
              <w:t>ge</w:t>
            </w:r>
            <w:r w:rsidRPr="006C4315">
              <w:rPr>
                <w:rFonts w:ascii="Times New Roman" w:hAnsi="Times New Roman" w:cs="Times New Roman"/>
              </w:rPr>
              <w:t>rs)</w:t>
            </w:r>
          </w:p>
        </w:tc>
      </w:tr>
    </w:tbl>
    <w:p w:rsidR="008A09F4" w:rsidRDefault="008A09F4" w:rsidP="008A09F4">
      <w:pPr>
        <w:tabs>
          <w:tab w:val="left" w:pos="208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3"/>
        <w:gridCol w:w="3353"/>
      </w:tblGrid>
      <w:tr w:rsidR="008A09F4" w:rsidRPr="006C4315" w:rsidTr="00103EBC">
        <w:tc>
          <w:tcPr>
            <w:tcW w:w="6223" w:type="dxa"/>
          </w:tcPr>
          <w:p w:rsidR="008A09F4" w:rsidRPr="00B62DC0" w:rsidRDefault="008A09F4" w:rsidP="00103EBC">
            <w:pPr>
              <w:pStyle w:val="Heading2"/>
              <w:outlineLvl w:val="1"/>
              <w:rPr>
                <w:b w:val="0"/>
              </w:rPr>
            </w:pPr>
            <w:r w:rsidRPr="00B62DC0">
              <w:t>Student data: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Equivalence classes for </w:t>
            </w:r>
            <w:r>
              <w:rPr>
                <w:rFonts w:ascii="Times New Roman" w:hAnsi="Times New Roman" w:cs="Times New Roman"/>
              </w:rPr>
              <w:t>studentID</w:t>
            </w:r>
            <w:r w:rsidRPr="006C43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>First character not integer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 (not an integer)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&lt; 9</w:t>
            </w:r>
            <w:r w:rsidRPr="006C4315">
              <w:rPr>
                <w:rFonts w:ascii="Times New Roman" w:hAnsi="Times New Roman" w:cs="Times New Roman"/>
              </w:rPr>
              <w:t xml:space="preserve"> integers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6C4315">
              <w:rPr>
                <w:rFonts w:ascii="Times New Roman" w:hAnsi="Times New Roman" w:cs="Times New Roman"/>
              </w:rPr>
              <w:t xml:space="preserve"> integers 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 xml:space="preserve">Equivalence classes for </w:t>
            </w:r>
            <w:r>
              <w:rPr>
                <w:rFonts w:ascii="Times New Roman" w:hAnsi="Times New Roman" w:cs="Times New Roman"/>
              </w:rPr>
              <w:t>password</w:t>
            </w:r>
            <w:r w:rsidRPr="006C43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First character not from letter, digit, or nonalphanumeric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 xml:space="preserve">Error (not a </w:t>
            </w:r>
            <w:r>
              <w:rPr>
                <w:rFonts w:ascii="Times New Roman" w:hAnsi="Times New Roman" w:cs="Times New Roman"/>
              </w:rPr>
              <w:t>letter, digit, or nonalphanumeric character</w:t>
            </w:r>
            <w:r w:rsidRPr="006C4315">
              <w:rPr>
                <w:rFonts w:ascii="Times New Roman" w:hAnsi="Times New Roman" w:cs="Times New Roman"/>
              </w:rPr>
              <w:t>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&lt; 8</w:t>
            </w:r>
            <w:r w:rsidRPr="006C4315">
              <w:rPr>
                <w:rFonts w:ascii="Times New Roman" w:hAnsi="Times New Roman" w:cs="Times New Roman"/>
              </w:rPr>
              <w:t xml:space="preserve"> characters 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6C4315">
              <w:rPr>
                <w:rFonts w:ascii="Times New Roman" w:hAnsi="Times New Roman" w:cs="Times New Roman"/>
              </w:rPr>
              <w:t xml:space="preserve"> characters 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Between 8 and 16</w:t>
            </w:r>
            <w:r w:rsidRPr="006C4315">
              <w:rPr>
                <w:rFonts w:ascii="Times New Roman" w:hAnsi="Times New Roman" w:cs="Times New Roman"/>
              </w:rPr>
              <w:t xml:space="preserve">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Default="008A09F4" w:rsidP="008A09F4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&gt; </w:t>
            </w:r>
            <w:r>
              <w:rPr>
                <w:rFonts w:ascii="Times New Roman" w:hAnsi="Times New Roman" w:cs="Times New Roman"/>
              </w:rPr>
              <w:t>16</w:t>
            </w:r>
            <w:r w:rsidRPr="006C4315">
              <w:rPr>
                <w:rFonts w:ascii="Times New Roman" w:hAnsi="Times New Roman" w:cs="Times New Roman"/>
              </w:rPr>
              <w:t xml:space="preserve">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 (too many characters)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Equivalence classes for </w:t>
            </w:r>
            <w:r>
              <w:rPr>
                <w:rFonts w:ascii="Times New Roman" w:hAnsi="Times New Roman" w:cs="Times New Roman"/>
              </w:rPr>
              <w:t>fName</w:t>
            </w:r>
            <w:r w:rsidRPr="006C43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  <w:bCs/>
              </w:rPr>
              <w:t xml:space="preserve">First character not </w:t>
            </w:r>
            <w:r>
              <w:rPr>
                <w:rFonts w:ascii="Times New Roman" w:hAnsi="Times New Roman" w:cs="Times New Roman"/>
                <w:bCs/>
              </w:rPr>
              <w:t>letter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 xml:space="preserve">Error (not </w:t>
            </w:r>
            <w:r>
              <w:rPr>
                <w:rFonts w:ascii="Times New Roman" w:hAnsi="Times New Roman" w:cs="Times New Roman"/>
              </w:rPr>
              <w:t>a letter</w:t>
            </w:r>
            <w:r w:rsidRPr="006C4315">
              <w:rPr>
                <w:rFonts w:ascii="Times New Roman" w:hAnsi="Times New Roman" w:cs="Times New Roman"/>
              </w:rPr>
              <w:t>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  <w:bCs/>
              </w:rPr>
              <w:t xml:space="preserve">&lt; </w:t>
            </w:r>
            <w:r>
              <w:rPr>
                <w:rFonts w:ascii="Times New Roman" w:hAnsi="Times New Roman" w:cs="Times New Roman"/>
                <w:bCs/>
              </w:rPr>
              <w:t>1 character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 character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Between 1 and 35</w:t>
            </w:r>
            <w:r w:rsidRPr="006C4315">
              <w:rPr>
                <w:rFonts w:ascii="Times New Roman" w:hAnsi="Times New Roman" w:cs="Times New Roman"/>
              </w:rPr>
              <w:t xml:space="preserve">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35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&gt; 35</w:t>
            </w:r>
            <w:r w:rsidRPr="006C4315">
              <w:rPr>
                <w:rFonts w:ascii="Times New Roman" w:hAnsi="Times New Roman" w:cs="Times New Roman"/>
                <w:bCs/>
              </w:rPr>
              <w:t xml:space="preserve">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 (too many characters)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Equivalence classes for </w:t>
            </w:r>
            <w:r>
              <w:rPr>
                <w:rFonts w:ascii="Times New Roman" w:hAnsi="Times New Roman" w:cs="Times New Roman"/>
              </w:rPr>
              <w:t>lName</w:t>
            </w:r>
            <w:r w:rsidRPr="006C43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  <w:bCs/>
              </w:rPr>
              <w:t xml:space="preserve">First character not </w:t>
            </w:r>
            <w:r>
              <w:rPr>
                <w:rFonts w:ascii="Times New Roman" w:hAnsi="Times New Roman" w:cs="Times New Roman"/>
                <w:bCs/>
              </w:rPr>
              <w:t>a character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 xml:space="preserve">Error (not </w:t>
            </w:r>
            <w:r>
              <w:rPr>
                <w:rFonts w:ascii="Times New Roman" w:hAnsi="Times New Roman" w:cs="Times New Roman"/>
              </w:rPr>
              <w:t>a character</w:t>
            </w:r>
            <w:r w:rsidRPr="006C4315">
              <w:rPr>
                <w:rFonts w:ascii="Times New Roman" w:hAnsi="Times New Roman" w:cs="Times New Roman"/>
              </w:rPr>
              <w:t>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  <w:bCs/>
              </w:rPr>
              <w:t xml:space="preserve">&lt; </w:t>
            </w:r>
            <w:r>
              <w:rPr>
                <w:rFonts w:ascii="Times New Roman" w:hAnsi="Times New Roman" w:cs="Times New Roman"/>
                <w:bCs/>
              </w:rPr>
              <w:t>1 character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1 character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Between 1 and 35</w:t>
            </w:r>
            <w:r w:rsidRPr="006C4315">
              <w:rPr>
                <w:rFonts w:ascii="Times New Roman" w:hAnsi="Times New Roman" w:cs="Times New Roman"/>
              </w:rPr>
              <w:t xml:space="preserve">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35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&gt; 35</w:t>
            </w:r>
            <w:r w:rsidRPr="006C4315">
              <w:rPr>
                <w:rFonts w:ascii="Times New Roman" w:hAnsi="Times New Roman" w:cs="Times New Roman"/>
                <w:bCs/>
              </w:rPr>
              <w:t xml:space="preserve">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 (too many characters)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Equivalence classes for </w:t>
            </w:r>
            <w:r>
              <w:rPr>
                <w:rFonts w:ascii="Times New Roman" w:hAnsi="Times New Roman" w:cs="Times New Roman"/>
              </w:rPr>
              <w:t>regStatus</w:t>
            </w:r>
            <w:r w:rsidRPr="006C43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  <w:bCs/>
              </w:rPr>
              <w:t xml:space="preserve">First character not </w:t>
            </w:r>
            <w:r>
              <w:rPr>
                <w:rFonts w:ascii="Times New Roman" w:hAnsi="Times New Roman" w:cs="Times New Roman"/>
                <w:bCs/>
              </w:rPr>
              <w:t>bool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(not a bool</w:t>
            </w:r>
            <w:r w:rsidRPr="006C4315">
              <w:rPr>
                <w:rFonts w:ascii="Times New Roman" w:hAnsi="Times New Roman" w:cs="Times New Roman"/>
              </w:rPr>
              <w:t>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Equivalence classes for </w:t>
            </w:r>
            <w:r>
              <w:rPr>
                <w:rFonts w:ascii="Times New Roman" w:hAnsi="Times New Roman" w:cs="Times New Roman"/>
              </w:rPr>
              <w:t>gpa</w:t>
            </w:r>
            <w:r w:rsidRPr="006C43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  <w:bCs/>
              </w:rPr>
              <w:t>First character not integer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 (not an integer)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  <w:bCs/>
              </w:rPr>
              <w:t>&lt; 2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  <w:bCs/>
              </w:rPr>
              <w:t>2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</w:rPr>
            </w:pPr>
            <w:r w:rsidRPr="006C4315">
              <w:rPr>
                <w:rFonts w:ascii="Times New Roman" w:hAnsi="Times New Roman" w:cs="Times New Roman"/>
              </w:rPr>
              <w:t xml:space="preserve">Equivalence classes for </w:t>
            </w:r>
            <w:r>
              <w:rPr>
                <w:rFonts w:ascii="Times New Roman" w:hAnsi="Times New Roman" w:cs="Times New Roman"/>
              </w:rPr>
              <w:t>email</w:t>
            </w:r>
            <w:r w:rsidRPr="006C43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&gt;</w:t>
            </w:r>
            <w:r w:rsidRPr="006C4315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254</w:t>
            </w:r>
            <w:r w:rsidRPr="006C4315">
              <w:rPr>
                <w:rFonts w:ascii="Times New Roman" w:hAnsi="Times New Roman" w:cs="Times New Roman"/>
                <w:bCs/>
              </w:rPr>
              <w:t xml:space="preserve">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Error</w:t>
            </w:r>
          </w:p>
        </w:tc>
      </w:tr>
      <w:tr w:rsidR="008A09F4" w:rsidRPr="006C4315" w:rsidTr="00103EBC">
        <w:tc>
          <w:tcPr>
            <w:tcW w:w="6223" w:type="dxa"/>
          </w:tcPr>
          <w:p w:rsidR="008A09F4" w:rsidRPr="006C4315" w:rsidRDefault="008A09F4" w:rsidP="008A09F4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&lt;=</w:t>
            </w:r>
            <w:r w:rsidRPr="006C4315">
              <w:rPr>
                <w:rFonts w:ascii="Times New Roman" w:hAnsi="Times New Roman" w:cs="Times New Roman"/>
                <w:bCs/>
              </w:rPr>
              <w:t xml:space="preserve"> characters</w:t>
            </w:r>
          </w:p>
        </w:tc>
        <w:tc>
          <w:tcPr>
            <w:tcW w:w="3353" w:type="dxa"/>
          </w:tcPr>
          <w:p w:rsidR="008A09F4" w:rsidRPr="006C4315" w:rsidRDefault="008A09F4" w:rsidP="00103EB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6C4315">
              <w:rPr>
                <w:rFonts w:ascii="Times New Roman" w:hAnsi="Times New Roman" w:cs="Times New Roman"/>
              </w:rPr>
              <w:t>Acceptable</w:t>
            </w:r>
          </w:p>
        </w:tc>
      </w:tr>
    </w:tbl>
    <w:p w:rsidR="008A09F4" w:rsidRPr="006C4315" w:rsidRDefault="008A09F4" w:rsidP="008A09F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9B578A" w:rsidRDefault="009B578A" w:rsidP="00174586">
      <w:pPr>
        <w:ind w:firstLine="0"/>
      </w:pPr>
    </w:p>
    <w:p w:rsidR="009B578A" w:rsidRDefault="009B578A" w:rsidP="00B874F8">
      <w:pPr>
        <w:tabs>
          <w:tab w:val="left" w:pos="2880"/>
        </w:tabs>
        <w:ind w:firstLine="0"/>
      </w:pPr>
    </w:p>
    <w:p w:rsidR="00B874F8" w:rsidRDefault="00B874F8" w:rsidP="00174586">
      <w:pPr>
        <w:ind w:firstLine="0"/>
      </w:pPr>
      <w:r>
        <w:t xml:space="preserve">See </w:t>
      </w:r>
      <w:hyperlink r:id="rId29" w:history="1">
        <w:r w:rsidRPr="00AF0D1E">
          <w:rPr>
            <w:rStyle w:val="Hyperlink"/>
          </w:rPr>
          <w:t>https://github.com/JosephDao/student-database/tree/master/test</w:t>
        </w:r>
      </w:hyperlink>
      <w:r>
        <w:t xml:space="preserve"> for the SQL files needed to test the database. </w:t>
      </w:r>
      <w:r w:rsidR="00201A95">
        <w:t xml:space="preserve">Execute </w:t>
      </w:r>
      <w:hyperlink r:id="rId30" w:history="1">
        <w:r w:rsidR="00201A95" w:rsidRPr="00AF0D1E">
          <w:rPr>
            <w:rStyle w:val="Hyperlink"/>
          </w:rPr>
          <w:t>https://github.com/JosephDao/student-database/blob/master/test/mytap.sql</w:t>
        </w:r>
      </w:hyperlink>
      <w:r w:rsidR="00201A95">
        <w:t xml:space="preserve"> first on MySQL workbench. Then execute </w:t>
      </w:r>
      <w:hyperlink r:id="rId31" w:history="1">
        <w:r w:rsidR="00201A95" w:rsidRPr="00AF0D1E">
          <w:rPr>
            <w:rStyle w:val="Hyperlink"/>
          </w:rPr>
          <w:t>https://github.com/JosephDao/student-database/blob/master/test/test-cases-part-1.sql</w:t>
        </w:r>
      </w:hyperlink>
      <w:r w:rsidR="00201A95">
        <w:t xml:space="preserve">, and then execute </w:t>
      </w:r>
      <w:hyperlink r:id="rId32" w:history="1">
        <w:r w:rsidR="00201A95" w:rsidRPr="00AF0D1E">
          <w:rPr>
            <w:rStyle w:val="Hyperlink"/>
          </w:rPr>
          <w:t>https://github.com/JosephDao/student-database/blob/master/test/test-cases-part-2.sql</w:t>
        </w:r>
      </w:hyperlink>
      <w:r w:rsidR="00201A95">
        <w:t>.</w:t>
      </w:r>
    </w:p>
    <w:p w:rsidR="00B874F8" w:rsidRDefault="00B874F8" w:rsidP="00174586">
      <w:pPr>
        <w:ind w:firstLine="0"/>
      </w:pPr>
    </w:p>
    <w:p w:rsidR="00A80623" w:rsidRDefault="00A80623" w:rsidP="00174586">
      <w:pPr>
        <w:ind w:firstLine="0"/>
      </w:pPr>
    </w:p>
    <w:p w:rsidR="00B874F8" w:rsidRDefault="00B874F8" w:rsidP="00174586">
      <w:pPr>
        <w:ind w:firstLine="0"/>
      </w:pPr>
    </w:p>
    <w:p w:rsidR="00FE1B75" w:rsidRDefault="00FE1B75" w:rsidP="00174586">
      <w:pPr>
        <w:ind w:firstLine="0"/>
      </w:pPr>
    </w:p>
    <w:p w:rsidR="009B578A" w:rsidRDefault="00F25F47" w:rsidP="00103EBC">
      <w:pPr>
        <w:ind w:firstLine="0"/>
        <w:jc w:val="center"/>
      </w:pPr>
      <w:r>
        <w:lastRenderedPageBreak/>
        <w:t>Database File</w:t>
      </w:r>
    </w:p>
    <w:p w:rsidR="00686C1C" w:rsidRDefault="00686C1C" w:rsidP="00103EBC">
      <w:pPr>
        <w:ind w:firstLine="0"/>
        <w:jc w:val="center"/>
      </w:pPr>
    </w:p>
    <w:p w:rsidR="00F25F47" w:rsidRDefault="00F25F47" w:rsidP="00F25F47">
      <w:pPr>
        <w:ind w:firstLine="0"/>
      </w:pPr>
      <w:r>
        <w:t xml:space="preserve">See </w:t>
      </w:r>
      <w:hyperlink r:id="rId33" w:history="1">
        <w:r w:rsidRPr="00AF0D1E">
          <w:rPr>
            <w:rStyle w:val="Hyperlink"/>
          </w:rPr>
          <w:t>https://github.com/JosephDao/student-database/blob/master/database/database.sql</w:t>
        </w:r>
      </w:hyperlink>
      <w:r>
        <w:t xml:space="preserve"> for the </w:t>
      </w:r>
      <w:r w:rsidR="0040445E">
        <w:t xml:space="preserve">same </w:t>
      </w:r>
      <w:r w:rsidR="00C202E1">
        <w:t>database file presented below.</w:t>
      </w:r>
    </w:p>
    <w:p w:rsidR="00A26C25" w:rsidRDefault="00A26C25" w:rsidP="00F25F47">
      <w:pPr>
        <w:ind w:firstLine="0"/>
      </w:pPr>
      <w:bookmarkStart w:id="0" w:name="_GoBack"/>
      <w:bookmarkEnd w:id="0"/>
    </w:p>
    <w:p w:rsidR="00103EBC" w:rsidRDefault="00103EBC" w:rsidP="00103EBC">
      <w:pPr>
        <w:spacing w:line="240" w:lineRule="auto"/>
        <w:ind w:firstLine="0"/>
        <w:jc w:val="center"/>
      </w:pPr>
    </w:p>
    <w:p w:rsidR="00103EBC" w:rsidRDefault="00103EBC" w:rsidP="00103EBC">
      <w:pPr>
        <w:spacing w:line="240" w:lineRule="auto"/>
        <w:ind w:firstLine="0"/>
      </w:pPr>
      <w:r>
        <w:t>CREATE DATABASE  IF NOT EXISTS `college` /*!40100 DEFAULT CHARACTER SET utf8 */;</w:t>
      </w:r>
    </w:p>
    <w:p w:rsidR="00103EBC" w:rsidRDefault="00103EBC" w:rsidP="00103EBC">
      <w:pPr>
        <w:spacing w:line="240" w:lineRule="auto"/>
        <w:ind w:firstLine="0"/>
      </w:pPr>
      <w:r>
        <w:t>USE `college`;</w:t>
      </w:r>
    </w:p>
    <w:p w:rsidR="00103EBC" w:rsidRDefault="00103EBC" w:rsidP="00103EBC">
      <w:pPr>
        <w:spacing w:line="240" w:lineRule="auto"/>
        <w:ind w:firstLine="0"/>
      </w:pPr>
      <w:r>
        <w:t>-- MySQL dump 10.13  Distrib 5.7.17, for Win64 (x86_64)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Host: localhost    Database: college</w:t>
      </w:r>
    </w:p>
    <w:p w:rsidR="00103EBC" w:rsidRDefault="00103EBC" w:rsidP="00103EBC">
      <w:pPr>
        <w:spacing w:line="240" w:lineRule="auto"/>
        <w:ind w:firstLine="0"/>
      </w:pPr>
      <w:r>
        <w:t>-- ------------------------------------------------------</w:t>
      </w:r>
    </w:p>
    <w:p w:rsidR="00103EBC" w:rsidRDefault="00103EBC" w:rsidP="00103EBC">
      <w:pPr>
        <w:spacing w:line="240" w:lineRule="auto"/>
        <w:ind w:firstLine="0"/>
      </w:pPr>
      <w:r>
        <w:t>-- Server version</w:t>
      </w:r>
      <w:r>
        <w:tab/>
        <w:t>5.7.18-log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/*!40101 SET @OLD_CHARACTER_SET_CLIENT=@@CHARACTER_SET_CLIENT */;</w:t>
      </w:r>
    </w:p>
    <w:p w:rsidR="00103EBC" w:rsidRDefault="00103EBC" w:rsidP="00103EBC">
      <w:pPr>
        <w:spacing w:line="240" w:lineRule="auto"/>
        <w:ind w:firstLine="0"/>
      </w:pPr>
      <w:r>
        <w:t>/*!40101 SET @OLD_CHARACTER_SET_RESULTS=@@CHARACTER_SET_RESULTS */;</w:t>
      </w:r>
    </w:p>
    <w:p w:rsidR="00103EBC" w:rsidRDefault="00103EBC" w:rsidP="00103EBC">
      <w:pPr>
        <w:spacing w:line="240" w:lineRule="auto"/>
        <w:ind w:firstLine="0"/>
      </w:pPr>
      <w:r>
        <w:t>/*!40101 SET @OLD_COLLATION_CONNECTION=@@COLLATION_CONNECTION */;</w:t>
      </w:r>
    </w:p>
    <w:p w:rsidR="00103EBC" w:rsidRDefault="00103EBC" w:rsidP="00103EBC">
      <w:pPr>
        <w:spacing w:line="240" w:lineRule="auto"/>
        <w:ind w:firstLine="0"/>
      </w:pPr>
      <w:r>
        <w:t>/*!40101 SET NAMES utf8 */;</w:t>
      </w:r>
    </w:p>
    <w:p w:rsidR="00103EBC" w:rsidRDefault="00103EBC" w:rsidP="00103EBC">
      <w:pPr>
        <w:spacing w:line="240" w:lineRule="auto"/>
        <w:ind w:firstLine="0"/>
      </w:pPr>
      <w:r>
        <w:t>/*!40103 SET @OLD_TIME_ZONE=@@TIME_ZONE */;</w:t>
      </w:r>
    </w:p>
    <w:p w:rsidR="00103EBC" w:rsidRDefault="00103EBC" w:rsidP="00103EBC">
      <w:pPr>
        <w:spacing w:line="240" w:lineRule="auto"/>
        <w:ind w:firstLine="0"/>
      </w:pPr>
      <w:r>
        <w:t>/*!40103 SET TIME_ZONE='+00:00' */;</w:t>
      </w:r>
    </w:p>
    <w:p w:rsidR="00103EBC" w:rsidRDefault="00103EBC" w:rsidP="00103EBC">
      <w:pPr>
        <w:spacing w:line="240" w:lineRule="auto"/>
        <w:ind w:firstLine="0"/>
      </w:pPr>
      <w:r>
        <w:t>/*!40014 SET @OLD_UNIQUE_CHECKS=@@UNIQUE_CHECKS, UNIQUE_CHECKS=0 */;</w:t>
      </w:r>
    </w:p>
    <w:p w:rsidR="00103EBC" w:rsidRDefault="00103EBC" w:rsidP="00103EBC">
      <w:pPr>
        <w:spacing w:line="240" w:lineRule="auto"/>
        <w:ind w:firstLine="0"/>
      </w:pPr>
      <w:r>
        <w:t>/*!40014 SET @OLD_FOREIGN_KEY_CHECKS=@@FOREIGN_KEY_CHECKS, FOREIGN_KEY_CHECKS=0 */;</w:t>
      </w:r>
    </w:p>
    <w:p w:rsidR="00103EBC" w:rsidRDefault="00103EBC" w:rsidP="00103EBC">
      <w:pPr>
        <w:spacing w:line="240" w:lineRule="auto"/>
        <w:ind w:firstLine="0"/>
      </w:pPr>
      <w:r>
        <w:t>/*!40101 SET @OLD_SQL_MODE=@@SQL_MODE, SQL_MODE='NO_AUTO_VALUE_ON_ZERO' */;</w:t>
      </w:r>
    </w:p>
    <w:p w:rsidR="00103EBC" w:rsidRDefault="00103EBC" w:rsidP="00103EBC">
      <w:pPr>
        <w:spacing w:line="240" w:lineRule="auto"/>
        <w:ind w:firstLine="0"/>
      </w:pPr>
      <w:r>
        <w:t>/*!40111 SET @OLD_SQL_NOTES=@@SQL_NOTES, SQL_NOTES=0 */;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Table structure for table `class`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DROP TABLE IF EXISTS `class`;</w:t>
      </w:r>
    </w:p>
    <w:p w:rsidR="00103EBC" w:rsidRDefault="00103EBC" w:rsidP="00103EBC">
      <w:pPr>
        <w:spacing w:line="240" w:lineRule="auto"/>
        <w:ind w:firstLine="0"/>
      </w:pPr>
      <w:r>
        <w:t>/*!40101 SET @saved_cs_client     = @@character_set_client */;</w:t>
      </w:r>
    </w:p>
    <w:p w:rsidR="00103EBC" w:rsidRDefault="00103EBC" w:rsidP="00103EBC">
      <w:pPr>
        <w:spacing w:line="240" w:lineRule="auto"/>
        <w:ind w:firstLine="0"/>
      </w:pPr>
      <w:r>
        <w:t>/*!40101 SET character_set_client = utf8 */;</w:t>
      </w:r>
    </w:p>
    <w:p w:rsidR="00103EBC" w:rsidRDefault="00103EBC" w:rsidP="00103EBC">
      <w:pPr>
        <w:spacing w:line="240" w:lineRule="auto"/>
        <w:ind w:firstLine="0"/>
      </w:pPr>
      <w:r>
        <w:t>CREATE TABLE `class` (</w:t>
      </w:r>
    </w:p>
    <w:p w:rsidR="00103EBC" w:rsidRDefault="00103EBC" w:rsidP="00103EBC">
      <w:pPr>
        <w:spacing w:line="240" w:lineRule="auto"/>
        <w:ind w:firstLine="0"/>
      </w:pPr>
      <w:r>
        <w:t xml:space="preserve">  `crn` smallint(5) unsigned NOT NULL AUTO_INCREMENT,</w:t>
      </w:r>
    </w:p>
    <w:p w:rsidR="00103EBC" w:rsidRDefault="00103EBC" w:rsidP="00103EBC">
      <w:pPr>
        <w:spacing w:line="240" w:lineRule="auto"/>
        <w:ind w:firstLine="0"/>
      </w:pPr>
      <w:r>
        <w:t xml:space="preserve">  `subj` varchar(4) NOT NULL,</w:t>
      </w:r>
    </w:p>
    <w:p w:rsidR="00103EBC" w:rsidRDefault="00103EBC" w:rsidP="00103EBC">
      <w:pPr>
        <w:spacing w:line="240" w:lineRule="auto"/>
        <w:ind w:firstLine="0"/>
      </w:pPr>
      <w:r>
        <w:t xml:space="preserve">  `crseNo` smallint(4) unsigned NOT NULL,</w:t>
      </w:r>
    </w:p>
    <w:p w:rsidR="00103EBC" w:rsidRDefault="00103EBC" w:rsidP="00103EBC">
      <w:pPr>
        <w:spacing w:line="240" w:lineRule="auto"/>
        <w:ind w:firstLine="0"/>
      </w:pPr>
      <w:r>
        <w:lastRenderedPageBreak/>
        <w:t xml:space="preserve">  `title` varchar(35) NOT NULL,</w:t>
      </w:r>
    </w:p>
    <w:p w:rsidR="00103EBC" w:rsidRDefault="00103EBC" w:rsidP="00103EBC">
      <w:pPr>
        <w:spacing w:line="240" w:lineRule="auto"/>
        <w:ind w:firstLine="0"/>
      </w:pPr>
      <w:r>
        <w:t xml:space="preserve">  `startTime` time NOT NULL,</w:t>
      </w:r>
    </w:p>
    <w:p w:rsidR="00103EBC" w:rsidRDefault="00103EBC" w:rsidP="00103EBC">
      <w:pPr>
        <w:spacing w:line="240" w:lineRule="auto"/>
        <w:ind w:firstLine="0"/>
      </w:pPr>
      <w:r>
        <w:t xml:space="preserve">  `endTime` time NOT NULL,</w:t>
      </w:r>
    </w:p>
    <w:p w:rsidR="00103EBC" w:rsidRDefault="00103EBC" w:rsidP="00103EBC">
      <w:pPr>
        <w:spacing w:line="240" w:lineRule="auto"/>
        <w:ind w:firstLine="0"/>
      </w:pPr>
      <w:r>
        <w:t xml:space="preserve">  `days` set('M','Tu','W','Th','F','Sa','Su') NOT NULL,</w:t>
      </w:r>
    </w:p>
    <w:p w:rsidR="00103EBC" w:rsidRDefault="00103EBC" w:rsidP="00103EBC">
      <w:pPr>
        <w:spacing w:line="240" w:lineRule="auto"/>
        <w:ind w:firstLine="0"/>
      </w:pPr>
      <w:r>
        <w:t xml:space="preserve">  `deliveryMode` enum('F','O','H') NOT NULL,</w:t>
      </w:r>
    </w:p>
    <w:p w:rsidR="00103EBC" w:rsidRDefault="00103EBC" w:rsidP="00103EBC">
      <w:pPr>
        <w:spacing w:line="240" w:lineRule="auto"/>
        <w:ind w:firstLine="0"/>
      </w:pPr>
      <w:r>
        <w:t xml:space="preserve">  PRIMARY KEY (`crn`),</w:t>
      </w:r>
    </w:p>
    <w:p w:rsidR="00103EBC" w:rsidRDefault="00103EBC" w:rsidP="00103EBC">
      <w:pPr>
        <w:spacing w:line="240" w:lineRule="auto"/>
        <w:ind w:firstLine="0"/>
      </w:pPr>
      <w:r>
        <w:t xml:space="preserve">  KEY `subj` (`subj`,`crseNo`),</w:t>
      </w:r>
    </w:p>
    <w:p w:rsidR="00103EBC" w:rsidRDefault="00103EBC" w:rsidP="00103EBC">
      <w:pPr>
        <w:spacing w:line="240" w:lineRule="auto"/>
        <w:ind w:firstLine="0"/>
      </w:pPr>
      <w:r>
        <w:t xml:space="preserve">  CONSTRAINT `class_ibfk_1` FOREIGN KEY (`subj`, `crseNo`) REFERENCES `course` (`subj`, `crseNo`) ON UPDATE CASCADE</w:t>
      </w:r>
    </w:p>
    <w:p w:rsidR="00103EBC" w:rsidRDefault="00103EBC" w:rsidP="00103EBC">
      <w:pPr>
        <w:spacing w:line="240" w:lineRule="auto"/>
        <w:ind w:firstLine="0"/>
      </w:pPr>
      <w:r>
        <w:t>) ENGINE=InnoDB AUTO_INCREMENT=21139 DEFAULT CHARSET=utf8;</w:t>
      </w:r>
    </w:p>
    <w:p w:rsidR="00103EBC" w:rsidRDefault="00103EBC" w:rsidP="00103EBC">
      <w:pPr>
        <w:spacing w:line="240" w:lineRule="auto"/>
        <w:ind w:firstLine="0"/>
      </w:pPr>
      <w:r>
        <w:t>/*!40101 SET character_set_client = @saved_cs_client */;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Dumping data for table `class`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LOCK TABLES `class` WRITE;</w:t>
      </w:r>
    </w:p>
    <w:p w:rsidR="00103EBC" w:rsidRDefault="00103EBC" w:rsidP="00103EBC">
      <w:pPr>
        <w:spacing w:line="240" w:lineRule="auto"/>
        <w:ind w:firstLine="0"/>
      </w:pPr>
      <w:r>
        <w:t>/*!40000 ALTER TABLE `class` DISABLE KEYS */;</w:t>
      </w:r>
    </w:p>
    <w:p w:rsidR="00103EBC" w:rsidRDefault="00103EBC" w:rsidP="00103EBC">
      <w:pPr>
        <w:spacing w:line="240" w:lineRule="auto"/>
        <w:ind w:firstLine="0"/>
      </w:pPr>
      <w:r>
        <w:t>INSERT INTO `class` VALUES (10006,'CS',4315,'Operating Systems','10:00:00','11:15:00','M,W','F'),(10007,'CS',4318,'Theory DB &amp; File Structures','11:30:00','12:45:00','M,W','F'),(10008,'CS',4390,'Artificial Intelligence','10:00:00','11:15:00','Th','H'),(10009,'CS',3420,'Intro to Software Engineering','16:00:00','17:15:00','Tu,Th','F'),(10010,'CS',3326,'Network Security','10:00:00','12:45:00','F','F'),(20084,'ENG',1301,'Composition I','10:00:00','11:15:00','M,W','F'),(20085,'ENG',1301,'Composition I','10:00:00','11:15:00','Tu,Th','F'),(20198,'BIOL',1301,'General Biology I','08:30:00','10:15:00','Tu,Th','F'),(20199,'BIOL',1301,'General Biology I','10:30:00','12:15:00','M,W','F'),(20622,'ART',1301,'Hst of Art: Paleo to Renaiss','07:00:00','08:15:00','Tu,Th','F'),(20627,'ART',1301,'Hst of Art: Paleo to Renaiss','04:00:00','05:15:00','Th','F'),(20645,'MATH',1301,'College Algebra','10:00:00','11:15:00','M,W','F'),(20654,'MATH',1301,'College Algebra','08:30:00','09:45:00','M,Tu,W,Th','F'),(21136,'HIST',1305,'US History to 1877','10:00:00','11:15:00','Th','F'),(21138,'HIST',1305,'US History to 1877','08:30:00','09:45:00','Th','F');</w:t>
      </w:r>
    </w:p>
    <w:p w:rsidR="00103EBC" w:rsidRDefault="00103EBC" w:rsidP="00103EBC">
      <w:pPr>
        <w:spacing w:line="240" w:lineRule="auto"/>
        <w:ind w:firstLine="0"/>
      </w:pPr>
      <w:r>
        <w:t>/*!40000 ALTER TABLE `class` ENABLE KEYS */;</w:t>
      </w:r>
    </w:p>
    <w:p w:rsidR="00103EBC" w:rsidRDefault="00103EBC" w:rsidP="00103EBC">
      <w:pPr>
        <w:spacing w:line="240" w:lineRule="auto"/>
        <w:ind w:firstLine="0"/>
      </w:pPr>
      <w:r>
        <w:t>UNLOCK TABLES;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Temporary view structure for view `classgrade`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DROP TABLE IF EXISTS `classgrade`;</w:t>
      </w:r>
    </w:p>
    <w:p w:rsidR="00103EBC" w:rsidRDefault="00103EBC" w:rsidP="00103EBC">
      <w:pPr>
        <w:spacing w:line="240" w:lineRule="auto"/>
        <w:ind w:firstLine="0"/>
      </w:pPr>
      <w:r>
        <w:t>/*!50001 DROP VIEW IF EXISTS `classgrade`*/;</w:t>
      </w:r>
    </w:p>
    <w:p w:rsidR="00103EBC" w:rsidRDefault="00103EBC" w:rsidP="00103EBC">
      <w:pPr>
        <w:spacing w:line="240" w:lineRule="auto"/>
        <w:ind w:firstLine="0"/>
      </w:pPr>
      <w:r>
        <w:t>SET @saved_cs_client     = @@character_set_client;</w:t>
      </w:r>
    </w:p>
    <w:p w:rsidR="00103EBC" w:rsidRDefault="00103EBC" w:rsidP="00103EBC">
      <w:pPr>
        <w:spacing w:line="240" w:lineRule="auto"/>
        <w:ind w:firstLine="0"/>
      </w:pPr>
      <w:r>
        <w:t>SET character_set_client = utf8;</w:t>
      </w:r>
    </w:p>
    <w:p w:rsidR="00103EBC" w:rsidRDefault="00103EBC" w:rsidP="00103EBC">
      <w:pPr>
        <w:spacing w:line="240" w:lineRule="auto"/>
        <w:ind w:firstLine="0"/>
      </w:pPr>
      <w:r>
        <w:t xml:space="preserve">/*!50001 CREATE VIEW `classgrade` AS SELECT </w:t>
      </w:r>
    </w:p>
    <w:p w:rsidR="00103EBC" w:rsidRDefault="00103EBC" w:rsidP="00103EBC">
      <w:pPr>
        <w:spacing w:line="240" w:lineRule="auto"/>
        <w:ind w:firstLine="0"/>
      </w:pPr>
      <w:r>
        <w:lastRenderedPageBreak/>
        <w:t xml:space="preserve"> 1 AS `studentId`,</w:t>
      </w:r>
    </w:p>
    <w:p w:rsidR="00103EBC" w:rsidRDefault="00103EBC" w:rsidP="00103EBC">
      <w:pPr>
        <w:spacing w:line="240" w:lineRule="auto"/>
        <w:ind w:firstLine="0"/>
      </w:pPr>
      <w:r>
        <w:t xml:space="preserve"> 1 AS `crn`,</w:t>
      </w:r>
    </w:p>
    <w:p w:rsidR="00103EBC" w:rsidRDefault="00103EBC" w:rsidP="00103EBC">
      <w:pPr>
        <w:spacing w:line="240" w:lineRule="auto"/>
        <w:ind w:firstLine="0"/>
      </w:pPr>
      <w:r>
        <w:t xml:space="preserve"> 1 AS `subj`,</w:t>
      </w:r>
    </w:p>
    <w:p w:rsidR="00103EBC" w:rsidRDefault="00103EBC" w:rsidP="00103EBC">
      <w:pPr>
        <w:spacing w:line="240" w:lineRule="auto"/>
        <w:ind w:firstLine="0"/>
      </w:pPr>
      <w:r>
        <w:t xml:space="preserve"> 1 AS `crseNo`,</w:t>
      </w:r>
    </w:p>
    <w:p w:rsidR="00103EBC" w:rsidRDefault="00103EBC" w:rsidP="00103EBC">
      <w:pPr>
        <w:spacing w:line="240" w:lineRule="auto"/>
        <w:ind w:firstLine="0"/>
      </w:pPr>
      <w:r>
        <w:t xml:space="preserve"> 1 AS `title`,</w:t>
      </w:r>
    </w:p>
    <w:p w:rsidR="00103EBC" w:rsidRDefault="00103EBC" w:rsidP="00103EBC">
      <w:pPr>
        <w:spacing w:line="240" w:lineRule="auto"/>
        <w:ind w:firstLine="0"/>
      </w:pPr>
      <w:r>
        <w:t xml:space="preserve"> 1 AS `grade`,</w:t>
      </w:r>
    </w:p>
    <w:p w:rsidR="00103EBC" w:rsidRDefault="00103EBC" w:rsidP="00103EBC">
      <w:pPr>
        <w:spacing w:line="240" w:lineRule="auto"/>
        <w:ind w:firstLine="0"/>
      </w:pPr>
      <w:r>
        <w:t xml:space="preserve"> 1 AS `creditHrs`*/;</w:t>
      </w:r>
    </w:p>
    <w:p w:rsidR="00103EBC" w:rsidRDefault="00103EBC" w:rsidP="00103EBC">
      <w:pPr>
        <w:spacing w:line="240" w:lineRule="auto"/>
        <w:ind w:firstLine="0"/>
      </w:pPr>
      <w:r>
        <w:t>SET character_set_client = @saved_cs_client;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Table structure for table `course`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DROP TABLE IF EXISTS `course`;</w:t>
      </w:r>
    </w:p>
    <w:p w:rsidR="00103EBC" w:rsidRDefault="00103EBC" w:rsidP="00103EBC">
      <w:pPr>
        <w:spacing w:line="240" w:lineRule="auto"/>
        <w:ind w:firstLine="0"/>
      </w:pPr>
      <w:r>
        <w:t>/*!40101 SET @saved_cs_client     = @@character_set_client */;</w:t>
      </w:r>
    </w:p>
    <w:p w:rsidR="00103EBC" w:rsidRDefault="00103EBC" w:rsidP="00103EBC">
      <w:pPr>
        <w:spacing w:line="240" w:lineRule="auto"/>
        <w:ind w:firstLine="0"/>
      </w:pPr>
      <w:r>
        <w:t>/*!40101 SET character_set_client = utf8 */;</w:t>
      </w:r>
    </w:p>
    <w:p w:rsidR="00103EBC" w:rsidRDefault="00103EBC" w:rsidP="00103EBC">
      <w:pPr>
        <w:spacing w:line="240" w:lineRule="auto"/>
        <w:ind w:firstLine="0"/>
      </w:pPr>
      <w:r>
        <w:t>CREATE TABLE `course` (</w:t>
      </w:r>
    </w:p>
    <w:p w:rsidR="00103EBC" w:rsidRDefault="00103EBC" w:rsidP="00103EBC">
      <w:pPr>
        <w:spacing w:line="240" w:lineRule="auto"/>
        <w:ind w:firstLine="0"/>
      </w:pPr>
      <w:r>
        <w:t xml:space="preserve">  `subj` varchar(4) NOT NULL,</w:t>
      </w:r>
    </w:p>
    <w:p w:rsidR="00103EBC" w:rsidRDefault="00103EBC" w:rsidP="00103EBC">
      <w:pPr>
        <w:spacing w:line="240" w:lineRule="auto"/>
        <w:ind w:firstLine="0"/>
      </w:pPr>
      <w:r>
        <w:t xml:space="preserve">  `crseNo` smallint(4) unsigned NOT NULL,</w:t>
      </w:r>
    </w:p>
    <w:p w:rsidR="00103EBC" w:rsidRDefault="00103EBC" w:rsidP="00103EBC">
      <w:pPr>
        <w:spacing w:line="240" w:lineRule="auto"/>
        <w:ind w:firstLine="0"/>
      </w:pPr>
      <w:r>
        <w:t xml:space="preserve">  `title` varchar(35) NOT NULL,</w:t>
      </w:r>
    </w:p>
    <w:p w:rsidR="00103EBC" w:rsidRDefault="00103EBC" w:rsidP="00103EBC">
      <w:pPr>
        <w:spacing w:line="240" w:lineRule="auto"/>
        <w:ind w:firstLine="0"/>
      </w:pPr>
      <w:r>
        <w:t xml:space="preserve">  `creditHrs` tinyint(4) NOT NULL,</w:t>
      </w:r>
    </w:p>
    <w:p w:rsidR="00103EBC" w:rsidRDefault="00103EBC" w:rsidP="00103EBC">
      <w:pPr>
        <w:spacing w:line="240" w:lineRule="auto"/>
        <w:ind w:firstLine="0"/>
      </w:pPr>
      <w:r>
        <w:t xml:space="preserve">  PRIMARY KEY (`subj`,`crseNo`)</w:t>
      </w:r>
    </w:p>
    <w:p w:rsidR="00103EBC" w:rsidRDefault="00103EBC" w:rsidP="00103EBC">
      <w:pPr>
        <w:spacing w:line="240" w:lineRule="auto"/>
        <w:ind w:firstLine="0"/>
      </w:pPr>
      <w:r>
        <w:t>) ENGINE=InnoDB DEFAULT CHARSET=utf8;</w:t>
      </w:r>
    </w:p>
    <w:p w:rsidR="00103EBC" w:rsidRDefault="00103EBC" w:rsidP="00103EBC">
      <w:pPr>
        <w:spacing w:line="240" w:lineRule="auto"/>
        <w:ind w:firstLine="0"/>
      </w:pPr>
      <w:r>
        <w:t>/*!40101 SET character_set_client = @saved_cs_client */;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Dumping data for table `course`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LOCK TABLES `course` WRITE;</w:t>
      </w:r>
    </w:p>
    <w:p w:rsidR="00103EBC" w:rsidRDefault="00103EBC" w:rsidP="00103EBC">
      <w:pPr>
        <w:spacing w:line="240" w:lineRule="auto"/>
        <w:ind w:firstLine="0"/>
      </w:pPr>
      <w:r>
        <w:t>/*!40000 ALTER TABLE `course` DISABLE KEYS */;</w:t>
      </w:r>
    </w:p>
    <w:p w:rsidR="00103EBC" w:rsidRDefault="00103EBC" w:rsidP="00103EBC">
      <w:pPr>
        <w:spacing w:line="240" w:lineRule="auto"/>
        <w:ind w:firstLine="0"/>
      </w:pPr>
      <w:r>
        <w:t>INSERT INTO `course` VALUES ('ART',1301,'Hst of Art: Paleo to Renaiss',3),('BIOL',1301,'General Biology I',3),('CS',3326,'Network Security',3),('CS',3420,'Intro to Software Engineering',4),('CS',4315,'Operating Systems',3),('CS',4318,'Theory DB &amp; File Structures',3),('CS',4390,'Artificial Intelligence',4),('ENG',1301,'Composition I',3),('HIST',1305,'US History to 1877',3),('MATH',1301,'College Algebra',3),('MATH',45612,'Calculus I',3);</w:t>
      </w:r>
    </w:p>
    <w:p w:rsidR="00103EBC" w:rsidRDefault="00103EBC" w:rsidP="00103EBC">
      <w:pPr>
        <w:spacing w:line="240" w:lineRule="auto"/>
        <w:ind w:firstLine="0"/>
      </w:pPr>
      <w:r>
        <w:t>/*!40000 ALTER TABLE `course` ENABLE KEYS */;</w:t>
      </w:r>
    </w:p>
    <w:p w:rsidR="00103EBC" w:rsidRDefault="00103EBC" w:rsidP="00103EBC">
      <w:pPr>
        <w:spacing w:line="240" w:lineRule="auto"/>
        <w:ind w:firstLine="0"/>
      </w:pPr>
      <w:r>
        <w:t>UNLOCK TABLES;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Table structure for table `enroll`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DROP TABLE IF EXISTS `enroll`;</w:t>
      </w:r>
    </w:p>
    <w:p w:rsidR="00103EBC" w:rsidRDefault="00103EBC" w:rsidP="00103EBC">
      <w:pPr>
        <w:spacing w:line="240" w:lineRule="auto"/>
        <w:ind w:firstLine="0"/>
      </w:pPr>
      <w:r>
        <w:t>/*!40101 SET @saved_cs_client     = @@character_set_client */;</w:t>
      </w:r>
    </w:p>
    <w:p w:rsidR="00103EBC" w:rsidRDefault="00103EBC" w:rsidP="00103EBC">
      <w:pPr>
        <w:spacing w:line="240" w:lineRule="auto"/>
        <w:ind w:firstLine="0"/>
      </w:pPr>
      <w:r>
        <w:lastRenderedPageBreak/>
        <w:t>/*!40101 SET character_set_client = utf8 */;</w:t>
      </w:r>
    </w:p>
    <w:p w:rsidR="00103EBC" w:rsidRDefault="00103EBC" w:rsidP="00103EBC">
      <w:pPr>
        <w:spacing w:line="240" w:lineRule="auto"/>
        <w:ind w:firstLine="0"/>
      </w:pPr>
      <w:r>
        <w:t>CREATE TABLE `enroll` (</w:t>
      </w:r>
    </w:p>
    <w:p w:rsidR="00103EBC" w:rsidRDefault="00103EBC" w:rsidP="00103EBC">
      <w:pPr>
        <w:spacing w:line="240" w:lineRule="auto"/>
        <w:ind w:firstLine="0"/>
      </w:pPr>
      <w:r>
        <w:t xml:space="preserve">  `crn` smallint(5) unsigned NOT NULL,</w:t>
      </w:r>
    </w:p>
    <w:p w:rsidR="00103EBC" w:rsidRDefault="00103EBC" w:rsidP="00103EBC">
      <w:pPr>
        <w:spacing w:line="240" w:lineRule="auto"/>
        <w:ind w:firstLine="0"/>
      </w:pPr>
      <w:r>
        <w:t xml:space="preserve">  `studentId` int(9) unsigned NOT NULL,</w:t>
      </w:r>
    </w:p>
    <w:p w:rsidR="00103EBC" w:rsidRDefault="00103EBC" w:rsidP="00103EBC">
      <w:pPr>
        <w:spacing w:line="240" w:lineRule="auto"/>
        <w:ind w:firstLine="0"/>
      </w:pPr>
      <w:r>
        <w:t xml:space="preserve">  `assignment` varchar(45) NOT NULL,</w:t>
      </w:r>
    </w:p>
    <w:p w:rsidR="00103EBC" w:rsidRDefault="00103EBC" w:rsidP="00103EBC">
      <w:pPr>
        <w:spacing w:line="240" w:lineRule="auto"/>
        <w:ind w:firstLine="0"/>
      </w:pPr>
      <w:r>
        <w:t xml:space="preserve">  `grade` smallint(3) DEFAULT NULL,</w:t>
      </w:r>
    </w:p>
    <w:p w:rsidR="00103EBC" w:rsidRDefault="00103EBC" w:rsidP="00103EBC">
      <w:pPr>
        <w:spacing w:line="240" w:lineRule="auto"/>
        <w:ind w:firstLine="0"/>
      </w:pPr>
      <w:r>
        <w:t xml:space="preserve">  PRIMARY KEY (`crn`,`studentId`,`assignment`),</w:t>
      </w:r>
    </w:p>
    <w:p w:rsidR="00103EBC" w:rsidRDefault="00103EBC" w:rsidP="00103EBC">
      <w:pPr>
        <w:spacing w:line="240" w:lineRule="auto"/>
        <w:ind w:firstLine="0"/>
      </w:pPr>
      <w:r>
        <w:t xml:space="preserve">  KEY `studentId` (`studentId`),</w:t>
      </w:r>
    </w:p>
    <w:p w:rsidR="00103EBC" w:rsidRDefault="00103EBC" w:rsidP="00103EBC">
      <w:pPr>
        <w:spacing w:line="240" w:lineRule="auto"/>
        <w:ind w:firstLine="0"/>
      </w:pPr>
      <w:r>
        <w:t xml:space="preserve">  CONSTRAINT `enroll_ibfk_1` FOREIGN KEY (`crn`) REFERENCES `class` (`crn`) ON UPDATE CASCADE,</w:t>
      </w:r>
    </w:p>
    <w:p w:rsidR="00103EBC" w:rsidRDefault="00103EBC" w:rsidP="00103EBC">
      <w:pPr>
        <w:spacing w:line="240" w:lineRule="auto"/>
        <w:ind w:firstLine="0"/>
      </w:pPr>
      <w:r>
        <w:t xml:space="preserve">  CONSTRAINT `enroll_ibfk_2` FOREIGN KEY (`studentId`) REFERENCES `student` (`studentId`) ON DELETE CASCADE ON UPDATE CASCADE</w:t>
      </w:r>
    </w:p>
    <w:p w:rsidR="00103EBC" w:rsidRDefault="00103EBC" w:rsidP="00103EBC">
      <w:pPr>
        <w:spacing w:line="240" w:lineRule="auto"/>
        <w:ind w:firstLine="0"/>
      </w:pPr>
      <w:r>
        <w:t>) ENGINE=InnoDB DEFAULT CHARSET=utf8;</w:t>
      </w:r>
    </w:p>
    <w:p w:rsidR="00103EBC" w:rsidRDefault="00103EBC" w:rsidP="00103EBC">
      <w:pPr>
        <w:spacing w:line="240" w:lineRule="auto"/>
        <w:ind w:firstLine="0"/>
      </w:pPr>
      <w:r>
        <w:t>/*!40101 SET character_set_client = @saved_cs_client */;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Dumping data for table `enroll`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LOCK TABLES `enroll` WRITE;</w:t>
      </w:r>
    </w:p>
    <w:p w:rsidR="00103EBC" w:rsidRDefault="00103EBC" w:rsidP="00103EBC">
      <w:pPr>
        <w:spacing w:line="240" w:lineRule="auto"/>
        <w:ind w:firstLine="0"/>
      </w:pPr>
      <w:r>
        <w:t>/*!40000 ALTER TABLE `enroll` DISABLE KEYS */;</w:t>
      </w:r>
    </w:p>
    <w:p w:rsidR="00103EBC" w:rsidRDefault="00103EBC" w:rsidP="00103EBC">
      <w:pPr>
        <w:spacing w:line="240" w:lineRule="auto"/>
        <w:ind w:firstLine="0"/>
      </w:pPr>
      <w:r>
        <w:t>INSERT INTO `enroll` VALUES (10006,900300101,'Midterm',88),(10006,900300101,'Paper',90),(10006,900300120,'Final',91),(10007,900300101,'Final',77),(10007,900300101,'Midterm',78),(10007,900300101,'Project',82),(10008,900300101,'Assignment',60),(10008,900300101,'Final',85),(10008,900300101,'Midterm',77),(10009,900300101,'Final',88),(10009,900300101,'Midterm',81),(10009,900300101,'Midterm1',77),(10010,900300101,'Final',77),(10010,900300101,'Paper',90),(10010,900300101,'Project',72),(20085,900300101,'Final',73),(20198,900300102,'Final',84),(20199,900300103,'Final',77),(20622,900300107,'Final',43),(20627,900300108,'Final',50),(20654,900300113,'Final',61),(21138,900300119,'Final',82);</w:t>
      </w:r>
    </w:p>
    <w:p w:rsidR="00103EBC" w:rsidRDefault="00103EBC" w:rsidP="00103EBC">
      <w:pPr>
        <w:spacing w:line="240" w:lineRule="auto"/>
        <w:ind w:firstLine="0"/>
      </w:pPr>
      <w:r>
        <w:t>/*!40000 ALTER TABLE `enroll` ENABLE KEYS */;</w:t>
      </w:r>
    </w:p>
    <w:p w:rsidR="00103EBC" w:rsidRDefault="00103EBC" w:rsidP="00103EBC">
      <w:pPr>
        <w:spacing w:line="240" w:lineRule="auto"/>
        <w:ind w:firstLine="0"/>
      </w:pPr>
      <w:r>
        <w:t>UNLOCK TABLES;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Temporary view structure for view `gpa`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DROP TABLE IF EXISTS `gpa`;</w:t>
      </w:r>
    </w:p>
    <w:p w:rsidR="00103EBC" w:rsidRDefault="00103EBC" w:rsidP="00103EBC">
      <w:pPr>
        <w:spacing w:line="240" w:lineRule="auto"/>
        <w:ind w:firstLine="0"/>
      </w:pPr>
      <w:r>
        <w:t>/*!50001 DROP VIEW IF EXISTS `gpa`*/;</w:t>
      </w:r>
    </w:p>
    <w:p w:rsidR="00103EBC" w:rsidRDefault="00103EBC" w:rsidP="00103EBC">
      <w:pPr>
        <w:spacing w:line="240" w:lineRule="auto"/>
        <w:ind w:firstLine="0"/>
      </w:pPr>
      <w:r>
        <w:t>SET @saved_cs_client     = @@character_set_client;</w:t>
      </w:r>
    </w:p>
    <w:p w:rsidR="00103EBC" w:rsidRDefault="00103EBC" w:rsidP="00103EBC">
      <w:pPr>
        <w:spacing w:line="240" w:lineRule="auto"/>
        <w:ind w:firstLine="0"/>
      </w:pPr>
      <w:r>
        <w:t>SET character_set_client = utf8;</w:t>
      </w:r>
    </w:p>
    <w:p w:rsidR="00103EBC" w:rsidRDefault="00103EBC" w:rsidP="00103EBC">
      <w:pPr>
        <w:spacing w:line="240" w:lineRule="auto"/>
        <w:ind w:firstLine="0"/>
      </w:pPr>
      <w:r>
        <w:t xml:space="preserve">/*!50001 CREATE VIEW `gpa` AS SELECT </w:t>
      </w:r>
    </w:p>
    <w:p w:rsidR="00103EBC" w:rsidRDefault="00103EBC" w:rsidP="00103EBC">
      <w:pPr>
        <w:spacing w:line="240" w:lineRule="auto"/>
        <w:ind w:firstLine="0"/>
      </w:pPr>
      <w:r>
        <w:t xml:space="preserve"> 1 AS `studentId`,</w:t>
      </w:r>
    </w:p>
    <w:p w:rsidR="00103EBC" w:rsidRDefault="00103EBC" w:rsidP="00103EBC">
      <w:pPr>
        <w:spacing w:line="240" w:lineRule="auto"/>
        <w:ind w:firstLine="0"/>
      </w:pPr>
      <w:r>
        <w:t xml:space="preserve"> 1 AS `gpa`*/;</w:t>
      </w:r>
    </w:p>
    <w:p w:rsidR="00103EBC" w:rsidRDefault="00103EBC" w:rsidP="00103EBC">
      <w:pPr>
        <w:spacing w:line="240" w:lineRule="auto"/>
        <w:ind w:firstLine="0"/>
      </w:pPr>
      <w:r>
        <w:t>SET character_set_client = @saved_cs_client;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lastRenderedPageBreak/>
        <w:t>--</w:t>
      </w:r>
    </w:p>
    <w:p w:rsidR="00103EBC" w:rsidRDefault="00103EBC" w:rsidP="00103EBC">
      <w:pPr>
        <w:spacing w:line="240" w:lineRule="auto"/>
        <w:ind w:firstLine="0"/>
      </w:pPr>
      <w:r>
        <w:t>-- Temporary view structure for view `grade`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DROP TABLE IF EXISTS `grade`;</w:t>
      </w:r>
    </w:p>
    <w:p w:rsidR="00103EBC" w:rsidRDefault="00103EBC" w:rsidP="00103EBC">
      <w:pPr>
        <w:spacing w:line="240" w:lineRule="auto"/>
        <w:ind w:firstLine="0"/>
      </w:pPr>
      <w:r>
        <w:t>/*!50001 DROP VIEW IF EXISTS `grade`*/;</w:t>
      </w:r>
    </w:p>
    <w:p w:rsidR="00103EBC" w:rsidRDefault="00103EBC" w:rsidP="00103EBC">
      <w:pPr>
        <w:spacing w:line="240" w:lineRule="auto"/>
        <w:ind w:firstLine="0"/>
      </w:pPr>
      <w:r>
        <w:t>SET @saved_cs_client     = @@character_set_client;</w:t>
      </w:r>
    </w:p>
    <w:p w:rsidR="00103EBC" w:rsidRDefault="00103EBC" w:rsidP="00103EBC">
      <w:pPr>
        <w:spacing w:line="240" w:lineRule="auto"/>
        <w:ind w:firstLine="0"/>
      </w:pPr>
      <w:r>
        <w:t>SET character_set_client = utf8;</w:t>
      </w:r>
    </w:p>
    <w:p w:rsidR="00103EBC" w:rsidRDefault="00103EBC" w:rsidP="00103EBC">
      <w:pPr>
        <w:spacing w:line="240" w:lineRule="auto"/>
        <w:ind w:firstLine="0"/>
      </w:pPr>
      <w:r>
        <w:t xml:space="preserve">/*!50001 CREATE VIEW `grade` AS SELECT </w:t>
      </w:r>
    </w:p>
    <w:p w:rsidR="00103EBC" w:rsidRDefault="00103EBC" w:rsidP="00103EBC">
      <w:pPr>
        <w:spacing w:line="240" w:lineRule="auto"/>
        <w:ind w:firstLine="0"/>
      </w:pPr>
      <w:r>
        <w:t xml:space="preserve"> 1 AS `studentId`,</w:t>
      </w:r>
    </w:p>
    <w:p w:rsidR="00103EBC" w:rsidRDefault="00103EBC" w:rsidP="00103EBC">
      <w:pPr>
        <w:spacing w:line="240" w:lineRule="auto"/>
        <w:ind w:firstLine="0"/>
      </w:pPr>
      <w:r>
        <w:t xml:space="preserve"> 1 AS `subj`,</w:t>
      </w:r>
    </w:p>
    <w:p w:rsidR="00103EBC" w:rsidRDefault="00103EBC" w:rsidP="00103EBC">
      <w:pPr>
        <w:spacing w:line="240" w:lineRule="auto"/>
        <w:ind w:firstLine="0"/>
      </w:pPr>
      <w:r>
        <w:t xml:space="preserve"> 1 AS `crseNo`,</w:t>
      </w:r>
    </w:p>
    <w:p w:rsidR="00103EBC" w:rsidRDefault="00103EBC" w:rsidP="00103EBC">
      <w:pPr>
        <w:spacing w:line="240" w:lineRule="auto"/>
        <w:ind w:firstLine="0"/>
      </w:pPr>
      <w:r>
        <w:t xml:space="preserve"> 1 AS `title`,</w:t>
      </w:r>
    </w:p>
    <w:p w:rsidR="00103EBC" w:rsidRDefault="00103EBC" w:rsidP="00103EBC">
      <w:pPr>
        <w:spacing w:line="240" w:lineRule="auto"/>
        <w:ind w:firstLine="0"/>
      </w:pPr>
      <w:r>
        <w:t xml:space="preserve"> 1 AS `assignment`,</w:t>
      </w:r>
    </w:p>
    <w:p w:rsidR="00103EBC" w:rsidRDefault="00103EBC" w:rsidP="00103EBC">
      <w:pPr>
        <w:spacing w:line="240" w:lineRule="auto"/>
        <w:ind w:firstLine="0"/>
      </w:pPr>
      <w:r>
        <w:t xml:space="preserve"> 1 AS `grade`*/;</w:t>
      </w:r>
    </w:p>
    <w:p w:rsidR="00103EBC" w:rsidRDefault="00103EBC" w:rsidP="00103EBC">
      <w:pPr>
        <w:spacing w:line="240" w:lineRule="auto"/>
        <w:ind w:firstLine="0"/>
      </w:pPr>
      <w:r>
        <w:t>SET character_set_client = @saved_cs_client;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Table structure for table `student`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DROP TABLE IF EXISTS `student`;</w:t>
      </w:r>
    </w:p>
    <w:p w:rsidR="00103EBC" w:rsidRDefault="00103EBC" w:rsidP="00103EBC">
      <w:pPr>
        <w:spacing w:line="240" w:lineRule="auto"/>
        <w:ind w:firstLine="0"/>
      </w:pPr>
      <w:r>
        <w:t>/*!40101 SET @saved_cs_client     = @@character_set_client */;</w:t>
      </w:r>
    </w:p>
    <w:p w:rsidR="00103EBC" w:rsidRDefault="00103EBC" w:rsidP="00103EBC">
      <w:pPr>
        <w:spacing w:line="240" w:lineRule="auto"/>
        <w:ind w:firstLine="0"/>
      </w:pPr>
      <w:r>
        <w:t>/*!40101 SET character_set_client = utf8 */;</w:t>
      </w:r>
    </w:p>
    <w:p w:rsidR="00103EBC" w:rsidRDefault="00103EBC" w:rsidP="00103EBC">
      <w:pPr>
        <w:spacing w:line="240" w:lineRule="auto"/>
        <w:ind w:firstLine="0"/>
      </w:pPr>
      <w:r>
        <w:t>CREATE TABLE `student` (</w:t>
      </w:r>
    </w:p>
    <w:p w:rsidR="00103EBC" w:rsidRDefault="00103EBC" w:rsidP="00103EBC">
      <w:pPr>
        <w:spacing w:line="240" w:lineRule="auto"/>
        <w:ind w:firstLine="0"/>
      </w:pPr>
      <w:r>
        <w:t xml:space="preserve">  `studentId` int(9) unsigned NOT NULL AUTO_INCREMENT,</w:t>
      </w:r>
    </w:p>
    <w:p w:rsidR="00103EBC" w:rsidRDefault="00103EBC" w:rsidP="00103EBC">
      <w:pPr>
        <w:spacing w:line="240" w:lineRule="auto"/>
        <w:ind w:firstLine="0"/>
      </w:pPr>
      <w:r>
        <w:t xml:space="preserve">  `fName` varchar(35) NOT NULL,</w:t>
      </w:r>
    </w:p>
    <w:p w:rsidR="00103EBC" w:rsidRDefault="00103EBC" w:rsidP="00103EBC">
      <w:pPr>
        <w:spacing w:line="240" w:lineRule="auto"/>
        <w:ind w:firstLine="0"/>
      </w:pPr>
      <w:r>
        <w:t xml:space="preserve">  `lName` varchar(35) NOT NULL,</w:t>
      </w:r>
    </w:p>
    <w:p w:rsidR="00103EBC" w:rsidRDefault="00103EBC" w:rsidP="00103EBC">
      <w:pPr>
        <w:spacing w:line="240" w:lineRule="auto"/>
        <w:ind w:firstLine="0"/>
      </w:pPr>
      <w:r>
        <w:t xml:space="preserve">  `regStatus` tinyint(1) NOT NULL DEFAULT '0',</w:t>
      </w:r>
    </w:p>
    <w:p w:rsidR="00103EBC" w:rsidRDefault="00103EBC" w:rsidP="00103EBC">
      <w:pPr>
        <w:spacing w:line="240" w:lineRule="auto"/>
        <w:ind w:firstLine="0"/>
      </w:pPr>
      <w:r>
        <w:t xml:space="preserve">  `gpa` decimal(2,1) unsigned NOT NULL DEFAULT '4.0',</w:t>
      </w:r>
    </w:p>
    <w:p w:rsidR="00103EBC" w:rsidRDefault="00103EBC" w:rsidP="00103EBC">
      <w:pPr>
        <w:spacing w:line="240" w:lineRule="auto"/>
        <w:ind w:firstLine="0"/>
      </w:pPr>
      <w:r>
        <w:t xml:space="preserve">  `email` varchar(254) NOT NULL,</w:t>
      </w:r>
    </w:p>
    <w:p w:rsidR="00103EBC" w:rsidRDefault="00103EBC" w:rsidP="00103EBC">
      <w:pPr>
        <w:spacing w:line="240" w:lineRule="auto"/>
        <w:ind w:firstLine="0"/>
      </w:pPr>
      <w:r>
        <w:t xml:space="preserve">  `password` varchar(45) NOT NULL,</w:t>
      </w:r>
    </w:p>
    <w:p w:rsidR="00103EBC" w:rsidRDefault="00103EBC" w:rsidP="00103EBC">
      <w:pPr>
        <w:spacing w:line="240" w:lineRule="auto"/>
        <w:ind w:firstLine="0"/>
      </w:pPr>
      <w:r>
        <w:t xml:space="preserve">  PRIMARY KEY (`studentId`),</w:t>
      </w:r>
    </w:p>
    <w:p w:rsidR="00103EBC" w:rsidRDefault="00103EBC" w:rsidP="00103EBC">
      <w:pPr>
        <w:spacing w:line="240" w:lineRule="auto"/>
        <w:ind w:firstLine="0"/>
      </w:pPr>
      <w:r>
        <w:t xml:space="preserve">  UNIQUE KEY `email_UNIQUE` (`email`),</w:t>
      </w:r>
    </w:p>
    <w:p w:rsidR="00103EBC" w:rsidRDefault="00103EBC" w:rsidP="00103EBC">
      <w:pPr>
        <w:spacing w:line="240" w:lineRule="auto"/>
        <w:ind w:firstLine="0"/>
      </w:pPr>
      <w:r>
        <w:t xml:space="preserve">  UNIQUE KEY `studentId` (`studentId`)</w:t>
      </w:r>
    </w:p>
    <w:p w:rsidR="00103EBC" w:rsidRDefault="00103EBC" w:rsidP="00103EBC">
      <w:pPr>
        <w:spacing w:line="240" w:lineRule="auto"/>
        <w:ind w:firstLine="0"/>
      </w:pPr>
      <w:r>
        <w:t>) ENGINE=InnoDB AUTO_INCREMENT=900300122 DEFAULT CHARSET=utf8;</w:t>
      </w:r>
    </w:p>
    <w:p w:rsidR="00103EBC" w:rsidRDefault="00103EBC" w:rsidP="00103EBC">
      <w:pPr>
        <w:spacing w:line="240" w:lineRule="auto"/>
        <w:ind w:firstLine="0"/>
      </w:pPr>
      <w:r>
        <w:t>/*!40101 SET character_set_client = @saved_cs_client */;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Dumping data for table `student`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LOCK TABLES `student` WRITE;</w:t>
      </w:r>
    </w:p>
    <w:p w:rsidR="00103EBC" w:rsidRDefault="00103EBC" w:rsidP="00103EBC">
      <w:pPr>
        <w:spacing w:line="240" w:lineRule="auto"/>
        <w:ind w:firstLine="0"/>
      </w:pPr>
      <w:r>
        <w:t>/*!40000 ALTER TABLE `student` DISABLE KEYS */;</w:t>
      </w:r>
    </w:p>
    <w:p w:rsidR="00103EBC" w:rsidRDefault="00103EBC" w:rsidP="00103EBC">
      <w:pPr>
        <w:spacing w:line="240" w:lineRule="auto"/>
        <w:ind w:firstLine="0"/>
      </w:pPr>
      <w:r>
        <w:t>INSERT INTO `student` VALUES (900300101,'Jonathan','Fernandez',1,4.0,'fernandezj28@gator.uhd.edu','dest453'),(900300102,'Ci</w:t>
      </w:r>
      <w:r>
        <w:lastRenderedPageBreak/>
        <w:t>cero','Goldner',1,1.0,'miller.stefanie@example.com','typds34'),(900300103,'Myrtle','Hane',1,1.5,'sophie38@example.net','byzantine4'),(900300104,'Margarete','Carter',0,0.8,'german30@example.com','quip3'),(900300105,'Jamal','Upton',0,3.3,'sister09@example.com','trine345'),(900300106,'Una','Stanton',0,2.2,'maryjane09@example.net','dddripwe1'),(900300107,'Shaylee','Jakubowski',1,1.9,'pwalsh@example.org','seelby9'),(900300108,'Xzavier','Klein',1,0.9,'durgan.art@example.com','6787324'),(900300110,'Mortimer','Braun',0,1.2,'jasper50@example.net','fkyujdtrs67'),(900300111,'Reginald','Gutkowski',0,0.2,'weber.jorge@example.org','guitarqw'),(900300112,'Hanna','Goyette',0,2.2,'hickle.margarett@example.com','astere3io'),(900300113,'Kamron','Christiansen',1,2.4,'emmanuel29@example.net','y4uppie'),(900300115,'Santa','Schuster',0,2.2,'lowell05@example.com','simonand'),(900300116,'Bulah','Hodkiewicz',0,2.8,'umueller@example.org','tilik78'),(900300117,'Erich','Dare',0,2.0,'spencer.hermina@example.net','tilifdaskl3'),(900300118,'Haylee','Osinski',0,0.2,'kenya35@example.net','dfsjkl2349'),(900300119,'Preston','Bode',1,3.2,'mlarson@example.com','skiin34'),(900300120,'Ahmad','Flatley',1,3.3,'zachary27@example.net','bentafd83'),(900300121,'Amalia','Zemlak',0,0.5,'zboncak.savanah@example.org','zerphyili89');</w:t>
      </w:r>
    </w:p>
    <w:p w:rsidR="00103EBC" w:rsidRDefault="00103EBC" w:rsidP="00103EBC">
      <w:pPr>
        <w:spacing w:line="240" w:lineRule="auto"/>
        <w:ind w:firstLine="0"/>
      </w:pPr>
      <w:r>
        <w:t>/*!40000 ALTER TABLE `student` ENABLE KEYS */;</w:t>
      </w:r>
    </w:p>
    <w:p w:rsidR="00103EBC" w:rsidRDefault="00103EBC" w:rsidP="00103EBC">
      <w:pPr>
        <w:spacing w:line="240" w:lineRule="auto"/>
        <w:ind w:firstLine="0"/>
      </w:pPr>
      <w:r>
        <w:t>UNLOCK TABLES;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Temporary view structure for view `studentclass`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DROP TABLE IF EXISTS `studentclass`;</w:t>
      </w:r>
    </w:p>
    <w:p w:rsidR="00103EBC" w:rsidRDefault="00103EBC" w:rsidP="00103EBC">
      <w:pPr>
        <w:spacing w:line="240" w:lineRule="auto"/>
        <w:ind w:firstLine="0"/>
      </w:pPr>
      <w:r>
        <w:t>/*!50001 DROP VIEW IF EXISTS `studentclass`*/;</w:t>
      </w:r>
    </w:p>
    <w:p w:rsidR="00103EBC" w:rsidRDefault="00103EBC" w:rsidP="00103EBC">
      <w:pPr>
        <w:spacing w:line="240" w:lineRule="auto"/>
        <w:ind w:firstLine="0"/>
      </w:pPr>
      <w:r>
        <w:t>SET @saved_cs_client     = @@character_set_client;</w:t>
      </w:r>
    </w:p>
    <w:p w:rsidR="00103EBC" w:rsidRDefault="00103EBC" w:rsidP="00103EBC">
      <w:pPr>
        <w:spacing w:line="240" w:lineRule="auto"/>
        <w:ind w:firstLine="0"/>
      </w:pPr>
      <w:r>
        <w:t>SET character_set_client = utf8;</w:t>
      </w:r>
    </w:p>
    <w:p w:rsidR="00103EBC" w:rsidRDefault="00103EBC" w:rsidP="00103EBC">
      <w:pPr>
        <w:spacing w:line="240" w:lineRule="auto"/>
        <w:ind w:firstLine="0"/>
      </w:pPr>
      <w:r>
        <w:t xml:space="preserve">/*!50001 CREATE VIEW `studentclass` AS SELECT </w:t>
      </w:r>
    </w:p>
    <w:p w:rsidR="00103EBC" w:rsidRDefault="00103EBC" w:rsidP="00103EBC">
      <w:pPr>
        <w:spacing w:line="240" w:lineRule="auto"/>
        <w:ind w:firstLine="0"/>
      </w:pPr>
      <w:r>
        <w:t xml:space="preserve"> 1 AS `studentId`,</w:t>
      </w:r>
    </w:p>
    <w:p w:rsidR="00103EBC" w:rsidRDefault="00103EBC" w:rsidP="00103EBC">
      <w:pPr>
        <w:spacing w:line="240" w:lineRule="auto"/>
        <w:ind w:firstLine="0"/>
      </w:pPr>
      <w:r>
        <w:t xml:space="preserve"> 1 AS `crn`,</w:t>
      </w:r>
    </w:p>
    <w:p w:rsidR="00103EBC" w:rsidRDefault="00103EBC" w:rsidP="00103EBC">
      <w:pPr>
        <w:spacing w:line="240" w:lineRule="auto"/>
        <w:ind w:firstLine="0"/>
      </w:pPr>
      <w:r>
        <w:t xml:space="preserve"> 1 AS `subj`,</w:t>
      </w:r>
    </w:p>
    <w:p w:rsidR="00103EBC" w:rsidRDefault="00103EBC" w:rsidP="00103EBC">
      <w:pPr>
        <w:spacing w:line="240" w:lineRule="auto"/>
        <w:ind w:firstLine="0"/>
      </w:pPr>
      <w:r>
        <w:t xml:space="preserve"> 1 AS `crseNo`,</w:t>
      </w:r>
    </w:p>
    <w:p w:rsidR="00103EBC" w:rsidRDefault="00103EBC" w:rsidP="00103EBC">
      <w:pPr>
        <w:spacing w:line="240" w:lineRule="auto"/>
        <w:ind w:firstLine="0"/>
      </w:pPr>
      <w:r>
        <w:t xml:space="preserve"> 1 AS `title`,</w:t>
      </w:r>
    </w:p>
    <w:p w:rsidR="00103EBC" w:rsidRDefault="00103EBC" w:rsidP="00103EBC">
      <w:pPr>
        <w:spacing w:line="240" w:lineRule="auto"/>
        <w:ind w:firstLine="0"/>
      </w:pPr>
      <w:r>
        <w:t xml:space="preserve"> 1 AS `startTime`,</w:t>
      </w:r>
    </w:p>
    <w:p w:rsidR="00103EBC" w:rsidRDefault="00103EBC" w:rsidP="00103EBC">
      <w:pPr>
        <w:spacing w:line="240" w:lineRule="auto"/>
        <w:ind w:firstLine="0"/>
      </w:pPr>
      <w:r>
        <w:t xml:space="preserve"> 1 AS `endTime`,</w:t>
      </w:r>
    </w:p>
    <w:p w:rsidR="00103EBC" w:rsidRDefault="00103EBC" w:rsidP="00103EBC">
      <w:pPr>
        <w:spacing w:line="240" w:lineRule="auto"/>
        <w:ind w:firstLine="0"/>
      </w:pPr>
      <w:r>
        <w:t xml:space="preserve"> 1 AS `days`,</w:t>
      </w:r>
    </w:p>
    <w:p w:rsidR="00103EBC" w:rsidRDefault="00103EBC" w:rsidP="00103EBC">
      <w:pPr>
        <w:spacing w:line="240" w:lineRule="auto"/>
        <w:ind w:firstLine="0"/>
      </w:pPr>
      <w:r>
        <w:t xml:space="preserve"> 1 AS `deliveryMode`*/;</w:t>
      </w:r>
    </w:p>
    <w:p w:rsidR="00103EBC" w:rsidRDefault="00103EBC" w:rsidP="00103EBC">
      <w:pPr>
        <w:spacing w:line="240" w:lineRule="auto"/>
        <w:ind w:firstLine="0"/>
      </w:pPr>
      <w:r>
        <w:t>SET character_set_client = @saved_cs_client;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Dumping events for database 'college'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Dumping routines for database 'college'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/*!50003 DROP FUNCTION IF EXISTS `calcGradePts` */;</w:t>
      </w:r>
    </w:p>
    <w:p w:rsidR="00103EBC" w:rsidRDefault="00103EBC" w:rsidP="00103EBC">
      <w:pPr>
        <w:spacing w:line="240" w:lineRule="auto"/>
        <w:ind w:firstLine="0"/>
      </w:pPr>
      <w:r>
        <w:t>/*!50003 SET @saved_cs_client      = @@character_set_client */ ;</w:t>
      </w:r>
    </w:p>
    <w:p w:rsidR="00103EBC" w:rsidRDefault="00103EBC" w:rsidP="00103EBC">
      <w:pPr>
        <w:spacing w:line="240" w:lineRule="auto"/>
        <w:ind w:firstLine="0"/>
      </w:pPr>
      <w:r>
        <w:lastRenderedPageBreak/>
        <w:t>/*!50003 SET @saved_cs_results     = @@character_set_results */ ;</w:t>
      </w:r>
    </w:p>
    <w:p w:rsidR="00103EBC" w:rsidRDefault="00103EBC" w:rsidP="00103EBC">
      <w:pPr>
        <w:spacing w:line="240" w:lineRule="auto"/>
        <w:ind w:firstLine="0"/>
      </w:pPr>
      <w:r>
        <w:t>/*!50003 SET @saved_col_connection = @@collation_connection */ ;</w:t>
      </w:r>
    </w:p>
    <w:p w:rsidR="00103EBC" w:rsidRDefault="00103EBC" w:rsidP="00103EBC">
      <w:pPr>
        <w:spacing w:line="240" w:lineRule="auto"/>
        <w:ind w:firstLine="0"/>
      </w:pPr>
      <w:r>
        <w:t>/*!50003 SET character_set_client  = utf8 */ ;</w:t>
      </w:r>
    </w:p>
    <w:p w:rsidR="00103EBC" w:rsidRDefault="00103EBC" w:rsidP="00103EBC">
      <w:pPr>
        <w:spacing w:line="240" w:lineRule="auto"/>
        <w:ind w:firstLine="0"/>
      </w:pPr>
      <w:r>
        <w:t>/*!50003 SET character_set_results = utf8 */ ;</w:t>
      </w:r>
    </w:p>
    <w:p w:rsidR="00103EBC" w:rsidRDefault="00103EBC" w:rsidP="00103EBC">
      <w:pPr>
        <w:spacing w:line="240" w:lineRule="auto"/>
        <w:ind w:firstLine="0"/>
      </w:pPr>
      <w:r>
        <w:t>/*!50003 SET collation_connection  = utf8_general_ci */ ;</w:t>
      </w:r>
    </w:p>
    <w:p w:rsidR="00103EBC" w:rsidRDefault="00103EBC" w:rsidP="00103EBC">
      <w:pPr>
        <w:spacing w:line="240" w:lineRule="auto"/>
        <w:ind w:firstLine="0"/>
      </w:pPr>
      <w:r>
        <w:t>/*!50003 SET @saved_sql_mode       = @@sql_mode */ ;</w:t>
      </w:r>
    </w:p>
    <w:p w:rsidR="00103EBC" w:rsidRDefault="00103EBC" w:rsidP="00103EBC">
      <w:pPr>
        <w:spacing w:line="240" w:lineRule="auto"/>
        <w:ind w:firstLine="0"/>
      </w:pPr>
      <w:r>
        <w:t>/*!50003 SET sql_mode              = 'STRICT_TRANS_TABLES,NO_AUTO_CREATE_USER,NO_ENGINE_SUBSTITUTION' */ ;</w:t>
      </w:r>
    </w:p>
    <w:p w:rsidR="00103EBC" w:rsidRDefault="00103EBC" w:rsidP="00103EBC">
      <w:pPr>
        <w:spacing w:line="240" w:lineRule="auto"/>
        <w:ind w:firstLine="0"/>
      </w:pPr>
      <w:r>
        <w:t>DELIMITER ;;</w:t>
      </w:r>
    </w:p>
    <w:p w:rsidR="00103EBC" w:rsidRDefault="00103EBC" w:rsidP="00103EBC">
      <w:pPr>
        <w:spacing w:line="240" w:lineRule="auto"/>
        <w:ind w:firstLine="0"/>
      </w:pPr>
      <w:r>
        <w:t>CREATE DEFINER=`root`@`localhost` FUNCTION `calcGradePts`(n INT) RETURNS tinyint(4)</w:t>
      </w:r>
    </w:p>
    <w:p w:rsidR="00103EBC" w:rsidRDefault="00103EBC" w:rsidP="00103EBC">
      <w:pPr>
        <w:spacing w:line="240" w:lineRule="auto"/>
        <w:ind w:firstLine="0"/>
      </w:pPr>
      <w:r>
        <w:t>BEGIN</w:t>
      </w:r>
    </w:p>
    <w:p w:rsidR="00103EBC" w:rsidRDefault="00103EBC" w:rsidP="00103EBC">
      <w:pPr>
        <w:spacing w:line="240" w:lineRule="auto"/>
        <w:ind w:firstLine="0"/>
      </w:pPr>
      <w:r>
        <w:t>DECLARE s tinyint;</w:t>
      </w:r>
    </w:p>
    <w:p w:rsidR="00103EBC" w:rsidRDefault="00103EBC" w:rsidP="00103EBC">
      <w:pPr>
        <w:spacing w:line="240" w:lineRule="auto"/>
        <w:ind w:firstLine="0"/>
      </w:pPr>
      <w:r>
        <w:t>if n between 93 and 100 then set s = 16;</w:t>
      </w:r>
    </w:p>
    <w:p w:rsidR="00103EBC" w:rsidRDefault="00103EBC" w:rsidP="00103EBC">
      <w:pPr>
        <w:spacing w:line="240" w:lineRule="auto"/>
        <w:ind w:firstLine="0"/>
      </w:pPr>
      <w:r>
        <w:t>elseif n between 90 and 92 then set s = 14.8;</w:t>
      </w:r>
    </w:p>
    <w:p w:rsidR="00103EBC" w:rsidRDefault="00103EBC" w:rsidP="00103EBC">
      <w:pPr>
        <w:spacing w:line="240" w:lineRule="auto"/>
        <w:ind w:firstLine="0"/>
      </w:pPr>
      <w:r>
        <w:t>elseif n between 87 and 89 then set s = 13.2;</w:t>
      </w:r>
    </w:p>
    <w:p w:rsidR="00103EBC" w:rsidRDefault="00103EBC" w:rsidP="00103EBC">
      <w:pPr>
        <w:spacing w:line="240" w:lineRule="auto"/>
        <w:ind w:firstLine="0"/>
      </w:pPr>
      <w:r>
        <w:t>elseif n between 83 and 86 then set s = 12;</w:t>
      </w:r>
    </w:p>
    <w:p w:rsidR="00103EBC" w:rsidRDefault="00103EBC" w:rsidP="00103EBC">
      <w:pPr>
        <w:spacing w:line="240" w:lineRule="auto"/>
        <w:ind w:firstLine="0"/>
      </w:pPr>
      <w:r>
        <w:t>elseif n between 80 and 82 then set s = 10.8;</w:t>
      </w:r>
    </w:p>
    <w:p w:rsidR="00103EBC" w:rsidRDefault="00103EBC" w:rsidP="00103EBC">
      <w:pPr>
        <w:spacing w:line="240" w:lineRule="auto"/>
        <w:ind w:firstLine="0"/>
      </w:pPr>
      <w:r>
        <w:t>elseif n between 77 and 79 then set s = 9.2;</w:t>
      </w:r>
    </w:p>
    <w:p w:rsidR="00103EBC" w:rsidRDefault="00103EBC" w:rsidP="00103EBC">
      <w:pPr>
        <w:spacing w:line="240" w:lineRule="auto"/>
        <w:ind w:firstLine="0"/>
      </w:pPr>
      <w:r>
        <w:t>elseif n between 73 and 76 then set s = 8;</w:t>
      </w:r>
    </w:p>
    <w:p w:rsidR="00103EBC" w:rsidRDefault="00103EBC" w:rsidP="00103EBC">
      <w:pPr>
        <w:spacing w:line="240" w:lineRule="auto"/>
        <w:ind w:firstLine="0"/>
      </w:pPr>
      <w:r>
        <w:t>elseif n between 70 and 72 then set s = 6.8;</w:t>
      </w:r>
    </w:p>
    <w:p w:rsidR="00103EBC" w:rsidRDefault="00103EBC" w:rsidP="00103EBC">
      <w:pPr>
        <w:spacing w:line="240" w:lineRule="auto"/>
        <w:ind w:firstLine="0"/>
      </w:pPr>
      <w:r>
        <w:t>elseif n between 67 and 69 then set s = 5.2;</w:t>
      </w:r>
    </w:p>
    <w:p w:rsidR="00103EBC" w:rsidRDefault="00103EBC" w:rsidP="00103EBC">
      <w:pPr>
        <w:spacing w:line="240" w:lineRule="auto"/>
        <w:ind w:firstLine="0"/>
      </w:pPr>
      <w:r>
        <w:t>elseif n between 63 and 66 then set s = 4;</w:t>
      </w:r>
    </w:p>
    <w:p w:rsidR="00103EBC" w:rsidRDefault="00103EBC" w:rsidP="00103EBC">
      <w:pPr>
        <w:spacing w:line="240" w:lineRule="auto"/>
        <w:ind w:firstLine="0"/>
      </w:pPr>
      <w:r>
        <w:t>elseif n between 60 and 62 then set s = 2.8;</w:t>
      </w:r>
    </w:p>
    <w:p w:rsidR="00103EBC" w:rsidRDefault="00103EBC" w:rsidP="00103EBC">
      <w:pPr>
        <w:spacing w:line="240" w:lineRule="auto"/>
        <w:ind w:firstLine="0"/>
      </w:pPr>
      <w:r>
        <w:t>else set s = 0;</w:t>
      </w:r>
    </w:p>
    <w:p w:rsidR="00103EBC" w:rsidRDefault="00103EBC" w:rsidP="00103EBC">
      <w:pPr>
        <w:spacing w:line="240" w:lineRule="auto"/>
        <w:ind w:firstLine="0"/>
      </w:pPr>
      <w:r>
        <w:t>end if;</w:t>
      </w:r>
    </w:p>
    <w:p w:rsidR="00103EBC" w:rsidRDefault="00103EBC" w:rsidP="00103EBC">
      <w:pPr>
        <w:spacing w:line="240" w:lineRule="auto"/>
        <w:ind w:firstLine="0"/>
      </w:pPr>
      <w:r>
        <w:t>return s;</w:t>
      </w:r>
    </w:p>
    <w:p w:rsidR="00103EBC" w:rsidRDefault="00103EBC" w:rsidP="00103EBC">
      <w:pPr>
        <w:spacing w:line="240" w:lineRule="auto"/>
        <w:ind w:firstLine="0"/>
      </w:pPr>
      <w:r>
        <w:t>END ;;</w:t>
      </w:r>
    </w:p>
    <w:p w:rsidR="00103EBC" w:rsidRDefault="00103EBC" w:rsidP="00103EBC">
      <w:pPr>
        <w:spacing w:line="240" w:lineRule="auto"/>
        <w:ind w:firstLine="0"/>
      </w:pPr>
      <w:r>
        <w:t>DELIMITER ;</w:t>
      </w:r>
    </w:p>
    <w:p w:rsidR="00103EBC" w:rsidRDefault="00103EBC" w:rsidP="00103EBC">
      <w:pPr>
        <w:spacing w:line="240" w:lineRule="auto"/>
        <w:ind w:firstLine="0"/>
      </w:pPr>
      <w:r>
        <w:t>/*!50003 SET sql_mode              = @saved_sql_mode */ ;</w:t>
      </w:r>
    </w:p>
    <w:p w:rsidR="00103EBC" w:rsidRDefault="00103EBC" w:rsidP="00103EBC">
      <w:pPr>
        <w:spacing w:line="240" w:lineRule="auto"/>
        <w:ind w:firstLine="0"/>
      </w:pPr>
      <w:r>
        <w:t>/*!50003 SET character_set_client  = @saved_cs_client */ ;</w:t>
      </w:r>
    </w:p>
    <w:p w:rsidR="00103EBC" w:rsidRDefault="00103EBC" w:rsidP="00103EBC">
      <w:pPr>
        <w:spacing w:line="240" w:lineRule="auto"/>
        <w:ind w:firstLine="0"/>
      </w:pPr>
      <w:r>
        <w:t>/*!50003 SET character_set_results = @saved_cs_results */ ;</w:t>
      </w:r>
    </w:p>
    <w:p w:rsidR="00103EBC" w:rsidRDefault="00103EBC" w:rsidP="00103EBC">
      <w:pPr>
        <w:spacing w:line="240" w:lineRule="auto"/>
        <w:ind w:firstLine="0"/>
      </w:pPr>
      <w:r>
        <w:t>/*!50003 SET collation_connection  = @saved_col_connection */ 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Final view structure for view `classgrade`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/*!50001 DROP VIEW IF EXISTS `classgrade`*/;</w:t>
      </w:r>
    </w:p>
    <w:p w:rsidR="00103EBC" w:rsidRDefault="00103EBC" w:rsidP="00103EBC">
      <w:pPr>
        <w:spacing w:line="240" w:lineRule="auto"/>
        <w:ind w:firstLine="0"/>
      </w:pPr>
      <w:r>
        <w:t>/*!50001 SET @saved_cs_client          = @@character_set_client */;</w:t>
      </w:r>
    </w:p>
    <w:p w:rsidR="00103EBC" w:rsidRDefault="00103EBC" w:rsidP="00103EBC">
      <w:pPr>
        <w:spacing w:line="240" w:lineRule="auto"/>
        <w:ind w:firstLine="0"/>
      </w:pPr>
      <w:r>
        <w:t>/*!50001 SET @saved_cs_results         = @@character_set_results */;</w:t>
      </w:r>
    </w:p>
    <w:p w:rsidR="00103EBC" w:rsidRDefault="00103EBC" w:rsidP="00103EBC">
      <w:pPr>
        <w:spacing w:line="240" w:lineRule="auto"/>
        <w:ind w:firstLine="0"/>
      </w:pPr>
      <w:r>
        <w:t>/*!50001 SET @saved_col_connection     = @@collation_connection */;</w:t>
      </w:r>
    </w:p>
    <w:p w:rsidR="00103EBC" w:rsidRDefault="00103EBC" w:rsidP="00103EBC">
      <w:pPr>
        <w:spacing w:line="240" w:lineRule="auto"/>
        <w:ind w:firstLine="0"/>
      </w:pPr>
      <w:r>
        <w:t>/*!50001 SET character_set_client      = utf8 */;</w:t>
      </w:r>
    </w:p>
    <w:p w:rsidR="00103EBC" w:rsidRDefault="00103EBC" w:rsidP="00103EBC">
      <w:pPr>
        <w:spacing w:line="240" w:lineRule="auto"/>
        <w:ind w:firstLine="0"/>
      </w:pPr>
      <w:r>
        <w:t>/*!50001 SET character_set_results     = utf8 */;</w:t>
      </w:r>
    </w:p>
    <w:p w:rsidR="00103EBC" w:rsidRDefault="00103EBC" w:rsidP="00103EBC">
      <w:pPr>
        <w:spacing w:line="240" w:lineRule="auto"/>
        <w:ind w:firstLine="0"/>
      </w:pPr>
      <w:r>
        <w:t>/*!50001 SET collation_connection      = utf8_general_ci */;</w:t>
      </w:r>
    </w:p>
    <w:p w:rsidR="00103EBC" w:rsidRDefault="00103EBC" w:rsidP="00103EBC">
      <w:pPr>
        <w:spacing w:line="240" w:lineRule="auto"/>
        <w:ind w:firstLine="0"/>
      </w:pPr>
      <w:r>
        <w:lastRenderedPageBreak/>
        <w:t>/*!50001 CREATE ALGORITHM=UNDEFINED */</w:t>
      </w:r>
    </w:p>
    <w:p w:rsidR="00103EBC" w:rsidRDefault="00103EBC" w:rsidP="00103EBC">
      <w:pPr>
        <w:spacing w:line="240" w:lineRule="auto"/>
        <w:ind w:firstLine="0"/>
      </w:pPr>
      <w:r>
        <w:t>/*!50013 DEFINER=`root`@`localhost` SQL SECURITY DEFINER */</w:t>
      </w:r>
    </w:p>
    <w:p w:rsidR="00103EBC" w:rsidRDefault="00103EBC" w:rsidP="00103EBC">
      <w:pPr>
        <w:spacing w:line="240" w:lineRule="auto"/>
        <w:ind w:firstLine="0"/>
      </w:pPr>
      <w:r>
        <w:t>/*!50001 VIEW `classgrade` AS select `e`.`studentId` AS `studentId`,`e`.`crn` AS `crn`,`c`.`subj` AS `subj`,`c`.`crseNo` AS `crseNo`,`c`.`title` AS `title`,round(avg(`e`.`grade`),2) AS `grade`,`c`.`creditHrs` AS `creditHrs` from ((`enroll` `e` join `course` `c`) join `class` `cl`) where ((`e`.`crn` = `cl`.`crn`) and (`cl`.`title` = `c`.`title`)) group by `e`.`crn` */;</w:t>
      </w:r>
    </w:p>
    <w:p w:rsidR="00103EBC" w:rsidRDefault="00103EBC" w:rsidP="00103EBC">
      <w:pPr>
        <w:spacing w:line="240" w:lineRule="auto"/>
        <w:ind w:firstLine="0"/>
      </w:pPr>
      <w:r>
        <w:t>/*!50001 SET character_set_client      = @saved_cs_client */;</w:t>
      </w:r>
    </w:p>
    <w:p w:rsidR="00103EBC" w:rsidRDefault="00103EBC" w:rsidP="00103EBC">
      <w:pPr>
        <w:spacing w:line="240" w:lineRule="auto"/>
        <w:ind w:firstLine="0"/>
      </w:pPr>
      <w:r>
        <w:t>/*!50001 SET character_set_results     = @saved_cs_results */;</w:t>
      </w:r>
    </w:p>
    <w:p w:rsidR="00103EBC" w:rsidRDefault="00103EBC" w:rsidP="00103EBC">
      <w:pPr>
        <w:spacing w:line="240" w:lineRule="auto"/>
        <w:ind w:firstLine="0"/>
      </w:pPr>
      <w:r>
        <w:t>/*!50001 SET collation_connection      = @saved_col_connection */;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Final view structure for view `gpa`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/*!50001 DROP VIEW IF EXISTS `gpa`*/;</w:t>
      </w:r>
    </w:p>
    <w:p w:rsidR="00103EBC" w:rsidRDefault="00103EBC" w:rsidP="00103EBC">
      <w:pPr>
        <w:spacing w:line="240" w:lineRule="auto"/>
        <w:ind w:firstLine="0"/>
      </w:pPr>
      <w:r>
        <w:t>/*!50001 SET @saved_cs_client          = @@character_set_client */;</w:t>
      </w:r>
    </w:p>
    <w:p w:rsidR="00103EBC" w:rsidRDefault="00103EBC" w:rsidP="00103EBC">
      <w:pPr>
        <w:spacing w:line="240" w:lineRule="auto"/>
        <w:ind w:firstLine="0"/>
      </w:pPr>
      <w:r>
        <w:t>/*!50001 SET @saved_cs_results         = @@character_set_results */;</w:t>
      </w:r>
    </w:p>
    <w:p w:rsidR="00103EBC" w:rsidRDefault="00103EBC" w:rsidP="00103EBC">
      <w:pPr>
        <w:spacing w:line="240" w:lineRule="auto"/>
        <w:ind w:firstLine="0"/>
      </w:pPr>
      <w:r>
        <w:t>/*!50001 SET @saved_col_connection     = @@collation_connection */;</w:t>
      </w:r>
    </w:p>
    <w:p w:rsidR="00103EBC" w:rsidRDefault="00103EBC" w:rsidP="00103EBC">
      <w:pPr>
        <w:spacing w:line="240" w:lineRule="auto"/>
        <w:ind w:firstLine="0"/>
      </w:pPr>
      <w:r>
        <w:t>/*!50001 SET character_set_client      = utf8 */;</w:t>
      </w:r>
    </w:p>
    <w:p w:rsidR="00103EBC" w:rsidRDefault="00103EBC" w:rsidP="00103EBC">
      <w:pPr>
        <w:spacing w:line="240" w:lineRule="auto"/>
        <w:ind w:firstLine="0"/>
      </w:pPr>
      <w:r>
        <w:t>/*!50001 SET character_set_results     = utf8 */;</w:t>
      </w:r>
    </w:p>
    <w:p w:rsidR="00103EBC" w:rsidRDefault="00103EBC" w:rsidP="00103EBC">
      <w:pPr>
        <w:spacing w:line="240" w:lineRule="auto"/>
        <w:ind w:firstLine="0"/>
      </w:pPr>
      <w:r>
        <w:t>/*!50001 SET collation_connection      = utf8_general_ci */;</w:t>
      </w:r>
    </w:p>
    <w:p w:rsidR="00103EBC" w:rsidRDefault="00103EBC" w:rsidP="00103EBC">
      <w:pPr>
        <w:spacing w:line="240" w:lineRule="auto"/>
        <w:ind w:firstLine="0"/>
      </w:pPr>
      <w:r>
        <w:t>/*!50001 CREATE ALGORITHM=UNDEFINED */</w:t>
      </w:r>
    </w:p>
    <w:p w:rsidR="00103EBC" w:rsidRDefault="00103EBC" w:rsidP="00103EBC">
      <w:pPr>
        <w:spacing w:line="240" w:lineRule="auto"/>
        <w:ind w:firstLine="0"/>
      </w:pPr>
      <w:r>
        <w:t>/*!50013 DEFINER=`root`@`localhost` SQL SECURITY DEFINER */</w:t>
      </w:r>
    </w:p>
    <w:p w:rsidR="00103EBC" w:rsidRDefault="00103EBC" w:rsidP="00103EBC">
      <w:pPr>
        <w:spacing w:line="240" w:lineRule="auto"/>
        <w:ind w:firstLine="0"/>
      </w:pPr>
      <w:r>
        <w:t>/*!50001 VIEW `gpa` AS select `classgrade`.`studentId` AS `studentId`,round((sum(`calcGradePts`(`classgrade`.`grade`)) / sum(`classgrade`.`creditHrs`)),2) AS `gpa` from `classgrade` group by `classgrade`.`studentId` */;</w:t>
      </w:r>
    </w:p>
    <w:p w:rsidR="00103EBC" w:rsidRDefault="00103EBC" w:rsidP="00103EBC">
      <w:pPr>
        <w:spacing w:line="240" w:lineRule="auto"/>
        <w:ind w:firstLine="0"/>
      </w:pPr>
      <w:r>
        <w:t>/*!50001 SET character_set_client      = @saved_cs_client */;</w:t>
      </w:r>
    </w:p>
    <w:p w:rsidR="00103EBC" w:rsidRDefault="00103EBC" w:rsidP="00103EBC">
      <w:pPr>
        <w:spacing w:line="240" w:lineRule="auto"/>
        <w:ind w:firstLine="0"/>
      </w:pPr>
      <w:r>
        <w:t>/*!50001 SET character_set_results     = @saved_cs_results */;</w:t>
      </w:r>
    </w:p>
    <w:p w:rsidR="00103EBC" w:rsidRDefault="00103EBC" w:rsidP="00103EBC">
      <w:pPr>
        <w:spacing w:line="240" w:lineRule="auto"/>
        <w:ind w:firstLine="0"/>
      </w:pPr>
      <w:r>
        <w:t>/*!50001 SET collation_connection      = @saved_col_connection */;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Final view structure for view `grade`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/*!50001 DROP VIEW IF EXISTS `grade`*/;</w:t>
      </w:r>
    </w:p>
    <w:p w:rsidR="00103EBC" w:rsidRDefault="00103EBC" w:rsidP="00103EBC">
      <w:pPr>
        <w:spacing w:line="240" w:lineRule="auto"/>
        <w:ind w:firstLine="0"/>
      </w:pPr>
      <w:r>
        <w:t>/*!50001 SET @saved_cs_client          = @@character_set_client */;</w:t>
      </w:r>
    </w:p>
    <w:p w:rsidR="00103EBC" w:rsidRDefault="00103EBC" w:rsidP="00103EBC">
      <w:pPr>
        <w:spacing w:line="240" w:lineRule="auto"/>
        <w:ind w:firstLine="0"/>
      </w:pPr>
      <w:r>
        <w:t>/*!50001 SET @saved_cs_results         = @@character_set_results */;</w:t>
      </w:r>
    </w:p>
    <w:p w:rsidR="00103EBC" w:rsidRDefault="00103EBC" w:rsidP="00103EBC">
      <w:pPr>
        <w:spacing w:line="240" w:lineRule="auto"/>
        <w:ind w:firstLine="0"/>
      </w:pPr>
      <w:r>
        <w:t>/*!50001 SET @saved_col_connection     = @@collation_connection */;</w:t>
      </w:r>
    </w:p>
    <w:p w:rsidR="00103EBC" w:rsidRDefault="00103EBC" w:rsidP="00103EBC">
      <w:pPr>
        <w:spacing w:line="240" w:lineRule="auto"/>
        <w:ind w:firstLine="0"/>
      </w:pPr>
      <w:r>
        <w:t>/*!50001 SET character_set_client      = utf8 */;</w:t>
      </w:r>
    </w:p>
    <w:p w:rsidR="00103EBC" w:rsidRDefault="00103EBC" w:rsidP="00103EBC">
      <w:pPr>
        <w:spacing w:line="240" w:lineRule="auto"/>
        <w:ind w:firstLine="0"/>
      </w:pPr>
      <w:r>
        <w:t>/*!50001 SET character_set_results     = utf8 */;</w:t>
      </w:r>
    </w:p>
    <w:p w:rsidR="00103EBC" w:rsidRDefault="00103EBC" w:rsidP="00103EBC">
      <w:pPr>
        <w:spacing w:line="240" w:lineRule="auto"/>
        <w:ind w:firstLine="0"/>
      </w:pPr>
      <w:r>
        <w:t>/*!50001 SET collation_connection      = utf8_general_ci */;</w:t>
      </w:r>
    </w:p>
    <w:p w:rsidR="00103EBC" w:rsidRDefault="00103EBC" w:rsidP="00103EBC">
      <w:pPr>
        <w:spacing w:line="240" w:lineRule="auto"/>
        <w:ind w:firstLine="0"/>
      </w:pPr>
      <w:r>
        <w:t>/*!50001 CREATE ALGORITHM=UNDEFINED */</w:t>
      </w:r>
    </w:p>
    <w:p w:rsidR="00103EBC" w:rsidRDefault="00103EBC" w:rsidP="00103EBC">
      <w:pPr>
        <w:spacing w:line="240" w:lineRule="auto"/>
        <w:ind w:firstLine="0"/>
      </w:pPr>
      <w:r>
        <w:t>/*!50013 DEFINER=`root`@`localhost` SQL SECURITY DEFINER */</w:t>
      </w:r>
    </w:p>
    <w:p w:rsidR="00103EBC" w:rsidRDefault="00103EBC" w:rsidP="00103EBC">
      <w:pPr>
        <w:spacing w:line="240" w:lineRule="auto"/>
        <w:ind w:firstLine="0"/>
      </w:pPr>
      <w:r>
        <w:t>/*!50001 VIEW `grade` AS select `e`.`studentId` AS `studentId`,`c`.`subj` AS `subj`,`c`.`crseNo` AS `crseNo`,`c`.`title` AS `title`,`e`.`assignment` AS `assignment`,`e`.`grade` AS `grade` from (`class` `c` join `enroll` `e`) where (`c`.`crn` = `e`.`crn`) */;</w:t>
      </w:r>
    </w:p>
    <w:p w:rsidR="00103EBC" w:rsidRDefault="00103EBC" w:rsidP="00103EBC">
      <w:pPr>
        <w:spacing w:line="240" w:lineRule="auto"/>
        <w:ind w:firstLine="0"/>
      </w:pPr>
      <w:r>
        <w:lastRenderedPageBreak/>
        <w:t>/*!50001 SET character_set_client      = @saved_cs_client */;</w:t>
      </w:r>
    </w:p>
    <w:p w:rsidR="00103EBC" w:rsidRDefault="00103EBC" w:rsidP="00103EBC">
      <w:pPr>
        <w:spacing w:line="240" w:lineRule="auto"/>
        <w:ind w:firstLine="0"/>
      </w:pPr>
      <w:r>
        <w:t>/*!50001 SET character_set_results     = @saved_cs_results */;</w:t>
      </w:r>
    </w:p>
    <w:p w:rsidR="00103EBC" w:rsidRDefault="00103EBC" w:rsidP="00103EBC">
      <w:pPr>
        <w:spacing w:line="240" w:lineRule="auto"/>
        <w:ind w:firstLine="0"/>
      </w:pPr>
      <w:r>
        <w:t>/*!50001 SET collation_connection      = @saved_col_connection */;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  <w:r>
        <w:t>-- Final view structure for view `studentclass`</w:t>
      </w:r>
    </w:p>
    <w:p w:rsidR="00103EBC" w:rsidRDefault="00103EBC" w:rsidP="00103EBC">
      <w:pPr>
        <w:spacing w:line="240" w:lineRule="auto"/>
        <w:ind w:firstLine="0"/>
      </w:pPr>
      <w:r>
        <w:t>--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/*!50001 DROP VIEW IF EXISTS `studentclass`*/;</w:t>
      </w:r>
    </w:p>
    <w:p w:rsidR="00103EBC" w:rsidRDefault="00103EBC" w:rsidP="00103EBC">
      <w:pPr>
        <w:spacing w:line="240" w:lineRule="auto"/>
        <w:ind w:firstLine="0"/>
      </w:pPr>
      <w:r>
        <w:t>/*!50001 SET @saved_cs_client          = @@character_set_client */;</w:t>
      </w:r>
    </w:p>
    <w:p w:rsidR="00103EBC" w:rsidRDefault="00103EBC" w:rsidP="00103EBC">
      <w:pPr>
        <w:spacing w:line="240" w:lineRule="auto"/>
        <w:ind w:firstLine="0"/>
      </w:pPr>
      <w:r>
        <w:t>/*!50001 SET @saved_cs_results         = @@character_set_results */;</w:t>
      </w:r>
    </w:p>
    <w:p w:rsidR="00103EBC" w:rsidRDefault="00103EBC" w:rsidP="00103EBC">
      <w:pPr>
        <w:spacing w:line="240" w:lineRule="auto"/>
        <w:ind w:firstLine="0"/>
      </w:pPr>
      <w:r>
        <w:t>/*!50001 SET @saved_col_connection     = @@collation_connection */;</w:t>
      </w:r>
    </w:p>
    <w:p w:rsidR="00103EBC" w:rsidRDefault="00103EBC" w:rsidP="00103EBC">
      <w:pPr>
        <w:spacing w:line="240" w:lineRule="auto"/>
        <w:ind w:firstLine="0"/>
      </w:pPr>
      <w:r>
        <w:t>/*!50001 SET character_set_client      = utf8 */;</w:t>
      </w:r>
    </w:p>
    <w:p w:rsidR="00103EBC" w:rsidRDefault="00103EBC" w:rsidP="00103EBC">
      <w:pPr>
        <w:spacing w:line="240" w:lineRule="auto"/>
        <w:ind w:firstLine="0"/>
      </w:pPr>
      <w:r>
        <w:t>/*!50001 SET character_set_results     = utf8 */;</w:t>
      </w:r>
    </w:p>
    <w:p w:rsidR="00103EBC" w:rsidRDefault="00103EBC" w:rsidP="00103EBC">
      <w:pPr>
        <w:spacing w:line="240" w:lineRule="auto"/>
        <w:ind w:firstLine="0"/>
      </w:pPr>
      <w:r>
        <w:t>/*!50001 SET collation_connection      = utf8_general_ci */;</w:t>
      </w:r>
    </w:p>
    <w:p w:rsidR="00103EBC" w:rsidRDefault="00103EBC" w:rsidP="00103EBC">
      <w:pPr>
        <w:spacing w:line="240" w:lineRule="auto"/>
        <w:ind w:firstLine="0"/>
      </w:pPr>
      <w:r>
        <w:t>/*!50001 CREATE ALGORITHM=UNDEFINED */</w:t>
      </w:r>
    </w:p>
    <w:p w:rsidR="00103EBC" w:rsidRDefault="00103EBC" w:rsidP="00103EBC">
      <w:pPr>
        <w:spacing w:line="240" w:lineRule="auto"/>
        <w:ind w:firstLine="0"/>
      </w:pPr>
      <w:r>
        <w:t>/*!50013 DEFINER=`root`@`localhost` SQL SECURITY DEFINER */</w:t>
      </w:r>
    </w:p>
    <w:p w:rsidR="00103EBC" w:rsidRDefault="00103EBC" w:rsidP="00103EBC">
      <w:pPr>
        <w:spacing w:line="240" w:lineRule="auto"/>
        <w:ind w:firstLine="0"/>
      </w:pPr>
      <w:r>
        <w:t>/*!50001 VIEW `studentclass` AS select `cg`.`studentId` AS `studentId`,`cg`.`crn` AS `crn`,`cg`.`subj` AS `subj`,`cg`.`crseNo` AS `crseNo`,`cg`.`title` AS `title`,`c`.`startTime` AS `startTime`,`c`.`endTime` AS `endTime`,`c`.`days` AS `days`,`c`.`deliveryMode` AS `deliveryMode` from (`classgrade` `cg` join `class` `c`) where (`cg`.`crn` = `c`.`crn`) */;</w:t>
      </w:r>
    </w:p>
    <w:p w:rsidR="00103EBC" w:rsidRDefault="00103EBC" w:rsidP="00103EBC">
      <w:pPr>
        <w:spacing w:line="240" w:lineRule="auto"/>
        <w:ind w:firstLine="0"/>
      </w:pPr>
      <w:r>
        <w:t>/*!50001 SET character_set_client      = @saved_cs_client */;</w:t>
      </w:r>
    </w:p>
    <w:p w:rsidR="00103EBC" w:rsidRDefault="00103EBC" w:rsidP="00103EBC">
      <w:pPr>
        <w:spacing w:line="240" w:lineRule="auto"/>
        <w:ind w:firstLine="0"/>
      </w:pPr>
      <w:r>
        <w:t>/*!50001 SET character_set_results     = @saved_cs_results */;</w:t>
      </w:r>
    </w:p>
    <w:p w:rsidR="00103EBC" w:rsidRDefault="00103EBC" w:rsidP="00103EBC">
      <w:pPr>
        <w:spacing w:line="240" w:lineRule="auto"/>
        <w:ind w:firstLine="0"/>
      </w:pPr>
      <w:r>
        <w:t>/*!50001 SET collation_connection      = @saved_col_connection */;</w:t>
      </w:r>
    </w:p>
    <w:p w:rsidR="00103EBC" w:rsidRDefault="00103EBC" w:rsidP="00103EBC">
      <w:pPr>
        <w:spacing w:line="240" w:lineRule="auto"/>
        <w:ind w:firstLine="0"/>
      </w:pPr>
      <w:r>
        <w:t>/*!40103 SET TIME_ZONE=@OLD_TIME_ZONE */;</w:t>
      </w:r>
    </w:p>
    <w:p w:rsidR="00103EBC" w:rsidRDefault="00103EBC" w:rsidP="00103EBC">
      <w:pPr>
        <w:spacing w:line="240" w:lineRule="auto"/>
        <w:ind w:firstLine="0"/>
      </w:pPr>
    </w:p>
    <w:p w:rsidR="00103EBC" w:rsidRDefault="00103EBC" w:rsidP="00103EBC">
      <w:pPr>
        <w:spacing w:line="240" w:lineRule="auto"/>
        <w:ind w:firstLine="0"/>
      </w:pPr>
      <w:r>
        <w:t>/*!40101 SET SQL_MODE=@OLD_SQL_MODE */;</w:t>
      </w:r>
    </w:p>
    <w:p w:rsidR="00103EBC" w:rsidRDefault="00103EBC" w:rsidP="00103EBC">
      <w:pPr>
        <w:spacing w:line="240" w:lineRule="auto"/>
        <w:ind w:firstLine="0"/>
      </w:pPr>
      <w:r>
        <w:t>/*!40014 SET FOREIGN_KEY_CHECKS=@OLD_FOREIGN_KEY_CHECKS */;</w:t>
      </w:r>
    </w:p>
    <w:p w:rsidR="00103EBC" w:rsidRDefault="00103EBC" w:rsidP="00103EBC">
      <w:pPr>
        <w:spacing w:line="240" w:lineRule="auto"/>
        <w:ind w:firstLine="0"/>
      </w:pPr>
      <w:r>
        <w:t>/*!40014 SET UNIQUE_CHECKS=@OLD_UNIQUE_CHECKS */;</w:t>
      </w:r>
    </w:p>
    <w:p w:rsidR="00103EBC" w:rsidRDefault="00103EBC" w:rsidP="00103EBC">
      <w:pPr>
        <w:spacing w:line="240" w:lineRule="auto"/>
        <w:ind w:firstLine="0"/>
      </w:pPr>
      <w:r>
        <w:t>/*!40101 SET CHARACTER_SET_CLIENT=@OLD_CHARACTER_SET_CLIENT */;</w:t>
      </w:r>
    </w:p>
    <w:p w:rsidR="00103EBC" w:rsidRDefault="00103EBC" w:rsidP="00103EBC">
      <w:pPr>
        <w:spacing w:line="240" w:lineRule="auto"/>
        <w:ind w:firstLine="0"/>
      </w:pPr>
      <w:r>
        <w:t>/*!40101 SET CHARACTER_SET_RESULTS=@OLD_CHARACTER_SET_RESULTS */;</w:t>
      </w:r>
    </w:p>
    <w:p w:rsidR="00103EBC" w:rsidRDefault="00103EBC" w:rsidP="00103EBC">
      <w:pPr>
        <w:spacing w:line="240" w:lineRule="auto"/>
        <w:ind w:firstLine="0"/>
      </w:pPr>
      <w:r>
        <w:t>/*!40101 SET COLLATION_CONNECTION=@OLD_COLLATION_CONNECTION */;</w:t>
      </w:r>
    </w:p>
    <w:p w:rsidR="00103EBC" w:rsidRDefault="00103EBC" w:rsidP="00103EBC">
      <w:pPr>
        <w:spacing w:line="240" w:lineRule="auto"/>
        <w:ind w:firstLine="0"/>
      </w:pPr>
      <w:r>
        <w:t>/*!40111 SET SQL_NOTES=@OLD_SQL_NOTES */;</w:t>
      </w:r>
    </w:p>
    <w:p w:rsidR="00103EBC" w:rsidRDefault="00103EBC" w:rsidP="00103EBC">
      <w:pPr>
        <w:spacing w:line="240" w:lineRule="auto"/>
        <w:ind w:firstLine="0"/>
      </w:pPr>
    </w:p>
    <w:p w:rsidR="009B578A" w:rsidRDefault="00103EBC" w:rsidP="00103EBC">
      <w:pPr>
        <w:spacing w:line="240" w:lineRule="auto"/>
        <w:ind w:firstLine="0"/>
      </w:pPr>
      <w:r>
        <w:t>-- Dump c</w:t>
      </w:r>
      <w:r w:rsidR="000B7383">
        <w:t>ompleted on 2017-04-30  9:53:33</w:t>
      </w:r>
    </w:p>
    <w:sectPr w:rsidR="009B578A">
      <w:headerReference w:type="default" r:id="rId34"/>
      <w:headerReference w:type="first" r:id="rId3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FE3" w:rsidRDefault="00F42FE3">
      <w:pPr>
        <w:spacing w:line="240" w:lineRule="auto"/>
      </w:pPr>
      <w:r>
        <w:separator/>
      </w:r>
    </w:p>
    <w:p w:rsidR="00F42FE3" w:rsidRDefault="00F42FE3"/>
  </w:endnote>
  <w:endnote w:type="continuationSeparator" w:id="0">
    <w:p w:rsidR="00F42FE3" w:rsidRDefault="00F42FE3">
      <w:pPr>
        <w:spacing w:line="240" w:lineRule="auto"/>
      </w:pPr>
      <w:r>
        <w:continuationSeparator/>
      </w:r>
    </w:p>
    <w:p w:rsidR="00F42FE3" w:rsidRDefault="00F42F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FE3" w:rsidRDefault="00F42FE3">
      <w:pPr>
        <w:spacing w:line="240" w:lineRule="auto"/>
      </w:pPr>
      <w:r>
        <w:separator/>
      </w:r>
    </w:p>
    <w:p w:rsidR="00F42FE3" w:rsidRDefault="00F42FE3"/>
  </w:footnote>
  <w:footnote w:type="continuationSeparator" w:id="0">
    <w:p w:rsidR="00F42FE3" w:rsidRDefault="00F42FE3">
      <w:pPr>
        <w:spacing w:line="240" w:lineRule="auto"/>
      </w:pPr>
      <w:r>
        <w:continuationSeparator/>
      </w:r>
    </w:p>
    <w:p w:rsidR="00F42FE3" w:rsidRDefault="00F42FE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EBC" w:rsidRDefault="00103EBC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9F2DE91FD5B84518BCDD7C6FE93BE1C0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Learning management system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4024E2">
      <w:rPr>
        <w:rStyle w:val="Strong"/>
        <w:noProof/>
      </w:rPr>
      <w:t>3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EBC" w:rsidRDefault="00103EBC">
    <w:pPr>
      <w:pStyle w:val="Header"/>
      <w:rPr>
        <w:rStyle w:val="Strong"/>
      </w:rPr>
    </w:pPr>
    <w:r>
      <w:t xml:space="preserve"> </w:t>
    </w:r>
    <w:sdt>
      <w:sdtPr>
        <w:rPr>
          <w:rStyle w:val="Strong"/>
        </w:rPr>
        <w:alias w:val="Running head"/>
        <w:tag w:val=""/>
        <w:id w:val="-696842620"/>
        <w:placeholder>
          <w:docPart w:val="79A087A2A03F49D0A9025D537C4391E5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Learning management system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4024E2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048A619F"/>
    <w:multiLevelType w:val="hybridMultilevel"/>
    <w:tmpl w:val="E1843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5E7114A"/>
    <w:multiLevelType w:val="hybridMultilevel"/>
    <w:tmpl w:val="E1843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A9114BB"/>
    <w:multiLevelType w:val="hybridMultilevel"/>
    <w:tmpl w:val="E1843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E406093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11462AC"/>
    <w:multiLevelType w:val="hybridMultilevel"/>
    <w:tmpl w:val="79A8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1C02FD9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E234B01"/>
    <w:multiLevelType w:val="hybridMultilevel"/>
    <w:tmpl w:val="6E02B4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06550AE"/>
    <w:multiLevelType w:val="hybridMultilevel"/>
    <w:tmpl w:val="E1843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1901348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6D01375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A615B7E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3985AE0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4E7D55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21714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46571A4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558D52A5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9880CB2"/>
    <w:multiLevelType w:val="hybridMultilevel"/>
    <w:tmpl w:val="6564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7349A2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F6979D8"/>
    <w:multiLevelType w:val="hybridMultilevel"/>
    <w:tmpl w:val="4A6A2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497780"/>
    <w:multiLevelType w:val="hybridMultilevel"/>
    <w:tmpl w:val="54A26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7A33367"/>
    <w:multiLevelType w:val="hybridMultilevel"/>
    <w:tmpl w:val="6E02B4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AEB4A46"/>
    <w:multiLevelType w:val="hybridMultilevel"/>
    <w:tmpl w:val="45F6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2B6737"/>
    <w:multiLevelType w:val="hybridMultilevel"/>
    <w:tmpl w:val="E1843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F6F15A9"/>
    <w:multiLevelType w:val="hybridMultilevel"/>
    <w:tmpl w:val="6E02B4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34"/>
  </w:num>
  <w:num w:numId="13">
    <w:abstractNumId w:val="26"/>
  </w:num>
  <w:num w:numId="14">
    <w:abstractNumId w:val="22"/>
  </w:num>
  <w:num w:numId="15">
    <w:abstractNumId w:val="33"/>
  </w:num>
  <w:num w:numId="16">
    <w:abstractNumId w:val="24"/>
  </w:num>
  <w:num w:numId="17">
    <w:abstractNumId w:val="23"/>
  </w:num>
  <w:num w:numId="18">
    <w:abstractNumId w:val="14"/>
  </w:num>
  <w:num w:numId="19">
    <w:abstractNumId w:val="35"/>
  </w:num>
  <w:num w:numId="20">
    <w:abstractNumId w:val="30"/>
  </w:num>
  <w:num w:numId="21">
    <w:abstractNumId w:val="31"/>
  </w:num>
  <w:num w:numId="22">
    <w:abstractNumId w:val="28"/>
  </w:num>
  <w:num w:numId="23">
    <w:abstractNumId w:val="37"/>
  </w:num>
  <w:num w:numId="24">
    <w:abstractNumId w:val="21"/>
  </w:num>
  <w:num w:numId="25">
    <w:abstractNumId w:val="18"/>
  </w:num>
  <w:num w:numId="26">
    <w:abstractNumId w:val="16"/>
  </w:num>
  <w:num w:numId="27">
    <w:abstractNumId w:val="20"/>
  </w:num>
  <w:num w:numId="28">
    <w:abstractNumId w:val="13"/>
  </w:num>
  <w:num w:numId="29">
    <w:abstractNumId w:val="32"/>
  </w:num>
  <w:num w:numId="30">
    <w:abstractNumId w:val="27"/>
  </w:num>
  <w:num w:numId="31">
    <w:abstractNumId w:val="17"/>
  </w:num>
  <w:num w:numId="32">
    <w:abstractNumId w:val="12"/>
  </w:num>
  <w:num w:numId="33">
    <w:abstractNumId w:val="19"/>
  </w:num>
  <w:num w:numId="34">
    <w:abstractNumId w:val="25"/>
  </w:num>
  <w:num w:numId="35">
    <w:abstractNumId w:val="29"/>
  </w:num>
  <w:num w:numId="36">
    <w:abstractNumId w:val="15"/>
  </w:num>
  <w:num w:numId="37">
    <w:abstractNumId w:val="36"/>
  </w:num>
  <w:num w:numId="38">
    <w:abstractNumId w:val="11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B81"/>
    <w:rsid w:val="000B7383"/>
    <w:rsid w:val="000C007B"/>
    <w:rsid w:val="000C32AF"/>
    <w:rsid w:val="000D3F41"/>
    <w:rsid w:val="00103EBC"/>
    <w:rsid w:val="00107CE3"/>
    <w:rsid w:val="00174586"/>
    <w:rsid w:val="001A22D0"/>
    <w:rsid w:val="00201A95"/>
    <w:rsid w:val="00270297"/>
    <w:rsid w:val="00293B0E"/>
    <w:rsid w:val="0030201F"/>
    <w:rsid w:val="00344B81"/>
    <w:rsid w:val="00355DCA"/>
    <w:rsid w:val="003A235A"/>
    <w:rsid w:val="004024E2"/>
    <w:rsid w:val="0040445E"/>
    <w:rsid w:val="004F32F5"/>
    <w:rsid w:val="00551A02"/>
    <w:rsid w:val="005534FA"/>
    <w:rsid w:val="005A6DBF"/>
    <w:rsid w:val="005B0353"/>
    <w:rsid w:val="005C3D51"/>
    <w:rsid w:val="005C4676"/>
    <w:rsid w:val="005D3A03"/>
    <w:rsid w:val="005E0E81"/>
    <w:rsid w:val="00634ABF"/>
    <w:rsid w:val="00686C1C"/>
    <w:rsid w:val="00696EC3"/>
    <w:rsid w:val="007523BD"/>
    <w:rsid w:val="00777F00"/>
    <w:rsid w:val="008002C0"/>
    <w:rsid w:val="00806916"/>
    <w:rsid w:val="0081627F"/>
    <w:rsid w:val="008A09F4"/>
    <w:rsid w:val="008C5323"/>
    <w:rsid w:val="009A6A3B"/>
    <w:rsid w:val="009B578A"/>
    <w:rsid w:val="009D4344"/>
    <w:rsid w:val="009E638B"/>
    <w:rsid w:val="00A26C25"/>
    <w:rsid w:val="00A80623"/>
    <w:rsid w:val="00AB6D93"/>
    <w:rsid w:val="00B823AA"/>
    <w:rsid w:val="00B874F8"/>
    <w:rsid w:val="00BA45DB"/>
    <w:rsid w:val="00BF4184"/>
    <w:rsid w:val="00C0601E"/>
    <w:rsid w:val="00C202E1"/>
    <w:rsid w:val="00C31D30"/>
    <w:rsid w:val="00CD6E39"/>
    <w:rsid w:val="00CF6E91"/>
    <w:rsid w:val="00D85B68"/>
    <w:rsid w:val="00DC6372"/>
    <w:rsid w:val="00E13828"/>
    <w:rsid w:val="00E6004D"/>
    <w:rsid w:val="00E81978"/>
    <w:rsid w:val="00F07605"/>
    <w:rsid w:val="00F25F47"/>
    <w:rsid w:val="00F379B7"/>
    <w:rsid w:val="00F42FE3"/>
    <w:rsid w:val="00F525FA"/>
    <w:rsid w:val="00FE1B75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footnote reference" w:qFormat="1"/>
    <w:lsdException w:name="endnote text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customStyle="1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174586"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9F4"/>
    <w:pPr>
      <w:spacing w:after="200" w:line="276" w:lineRule="auto"/>
      <w:ind w:firstLine="0"/>
    </w:pPr>
    <w:rPr>
      <w:rFonts w:asciiTheme="majorHAnsi" w:eastAsiaTheme="majorEastAsia" w:hAnsiTheme="majorHAnsi" w:cstheme="majorBidi"/>
      <w:i/>
      <w:iCs/>
      <w:smallCaps/>
      <w:spacing w:val="10"/>
      <w:kern w:val="0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8A09F4"/>
    <w:rPr>
      <w:rFonts w:asciiTheme="majorHAnsi" w:eastAsiaTheme="majorEastAsia" w:hAnsiTheme="majorHAnsi" w:cstheme="majorBidi"/>
      <w:i/>
      <w:iCs/>
      <w:smallCaps/>
      <w:spacing w:val="10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footnote reference" w:qFormat="1"/>
    <w:lsdException w:name="endnote text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customStyle="1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174586"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9F4"/>
    <w:pPr>
      <w:spacing w:after="200" w:line="276" w:lineRule="auto"/>
      <w:ind w:firstLine="0"/>
    </w:pPr>
    <w:rPr>
      <w:rFonts w:asciiTheme="majorHAnsi" w:eastAsiaTheme="majorEastAsia" w:hAnsiTheme="majorHAnsi" w:cstheme="majorBidi"/>
      <w:i/>
      <w:iCs/>
      <w:smallCaps/>
      <w:spacing w:val="10"/>
      <w:kern w:val="0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8A09F4"/>
    <w:rPr>
      <w:rFonts w:asciiTheme="majorHAnsi" w:eastAsiaTheme="majorEastAsia" w:hAnsiTheme="majorHAnsi" w:cstheme="majorBidi"/>
      <w:i/>
      <w:iCs/>
      <w:smallCaps/>
      <w:spacing w:val="1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26" Type="http://schemas.openxmlformats.org/officeDocument/2006/relationships/hyperlink" Target="https://github.com/JosephDao/student-database/blob/master/diagrams/statechart.vsdx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6.emf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image" Target="media/image4.png"/><Relationship Id="rId25" Type="http://schemas.openxmlformats.org/officeDocument/2006/relationships/oleObject" Target="embeddings/oleObject7.bin"/><Relationship Id="rId33" Type="http://schemas.openxmlformats.org/officeDocument/2006/relationships/hyperlink" Target="https://github.com/JosephDao/student-database/blob/master/database/database.sql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hyperlink" Target="https://github.com/JosephDao/student-database/blob/master/diagrams/overall-class.vsdx" TargetMode="External"/><Relationship Id="rId29" Type="http://schemas.openxmlformats.org/officeDocument/2006/relationships/hyperlink" Target="https://github.com/JosephDao/student-database/tree/master/tes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7.emf"/><Relationship Id="rId32" Type="http://schemas.openxmlformats.org/officeDocument/2006/relationships/hyperlink" Target="https://github.com/JosephDao/student-database/blob/master/test/test-cases-part-2.sql" TargetMode="External"/><Relationship Id="rId37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3.emf"/><Relationship Id="rId23" Type="http://schemas.openxmlformats.org/officeDocument/2006/relationships/hyperlink" Target="https://github.com/JosephDao/student-database/blob/master/diagrams/detailed-class.vsdx" TargetMode="External"/><Relationship Id="rId28" Type="http://schemas.openxmlformats.org/officeDocument/2006/relationships/hyperlink" Target="https://github.com/JosephDao/student-database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5.bin"/><Relationship Id="rId31" Type="http://schemas.openxmlformats.org/officeDocument/2006/relationships/hyperlink" Target="https://github.com/JosephDao/student-database/blob/master/test/test-cases-part-1.sq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hyperlink" Target="https://github.com/JosephDao/student-database/tree/master/GUI/login" TargetMode="External"/><Relationship Id="rId30" Type="http://schemas.openxmlformats.org/officeDocument/2006/relationships/hyperlink" Target="https://github.com/JosephDao/student-database/blob/master/test/mytap.sql" TargetMode="External"/><Relationship Id="rId35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ao\Downloads\tf039823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144BABFFAD43D780DF96F23293F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FD230-F0B2-4685-A1E1-3289FCD84389}"/>
      </w:docPartPr>
      <w:docPartBody>
        <w:p w:rsidR="00D84E1E" w:rsidRDefault="00D84E1E">
          <w:pPr>
            <w:pStyle w:val="74144BABFFAD43D780DF96F23293F0EC"/>
          </w:pPr>
          <w:r>
            <w:t>[Title Here, up to 12 Words, on One to Two Lines]</w:t>
          </w:r>
        </w:p>
      </w:docPartBody>
    </w:docPart>
    <w:docPart>
      <w:docPartPr>
        <w:name w:val="9F2DE91FD5B84518BCDD7C6FE93BE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91139-D657-4C0B-A4BB-89C9E2287AE9}"/>
      </w:docPartPr>
      <w:docPartBody>
        <w:p w:rsidR="00D84E1E" w:rsidRDefault="00D84E1E">
          <w:pPr>
            <w:pStyle w:val="9F2DE91FD5B84518BCDD7C6FE93BE1C0"/>
          </w:pPr>
          <w:r w:rsidRPr="005D3A03">
            <w:t>Figures title:</w:t>
          </w:r>
        </w:p>
      </w:docPartBody>
    </w:docPart>
    <w:docPart>
      <w:docPartPr>
        <w:name w:val="79A087A2A03F49D0A9025D537C439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7A826-976B-4696-8A47-A683B006D593}"/>
      </w:docPartPr>
      <w:docPartBody>
        <w:p w:rsidR="00D84E1E" w:rsidRDefault="00D84E1E">
          <w:pPr>
            <w:pStyle w:val="79A087A2A03F49D0A9025D537C4391E5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E1E"/>
    <w:rsid w:val="00D8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4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144BABFFAD43D780DF96F23293F0EC">
    <w:name w:val="74144BABFFAD43D780DF96F23293F0EC"/>
  </w:style>
  <w:style w:type="paragraph" w:customStyle="1" w:styleId="2AFBE16CF26E4B60B086823ABF7EF105">
    <w:name w:val="2AFBE16CF26E4B60B086823ABF7EF105"/>
  </w:style>
  <w:style w:type="paragraph" w:customStyle="1" w:styleId="173BA35D37B54088B15A0EEDF5AFCD59">
    <w:name w:val="173BA35D37B54088B15A0EEDF5AFCD59"/>
  </w:style>
  <w:style w:type="paragraph" w:customStyle="1" w:styleId="6365F2D2E9494B089DD9B16F1BECA171">
    <w:name w:val="6365F2D2E9494B089DD9B16F1BECA171"/>
  </w:style>
  <w:style w:type="paragraph" w:customStyle="1" w:styleId="83CDBA6D59D843C9A8A5AFF8066AED49">
    <w:name w:val="83CDBA6D59D843C9A8A5AFF8066AED49"/>
  </w:style>
  <w:style w:type="paragraph" w:customStyle="1" w:styleId="828B9D02C37A43DD84A927995D976941">
    <w:name w:val="828B9D02C37A43DD84A927995D97694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49EB21D9BDF4696A611618C471D9988">
    <w:name w:val="D49EB21D9BDF4696A611618C471D9988"/>
  </w:style>
  <w:style w:type="paragraph" w:customStyle="1" w:styleId="29DF09FDD3E240A58117ACC8CD3E657D">
    <w:name w:val="29DF09FDD3E240A58117ACC8CD3E657D"/>
  </w:style>
  <w:style w:type="paragraph" w:customStyle="1" w:styleId="200D40C2EB174ACC9ED76504425F0BB4">
    <w:name w:val="200D40C2EB174ACC9ED76504425F0BB4"/>
  </w:style>
  <w:style w:type="paragraph" w:customStyle="1" w:styleId="B4237522011A43BE9F9F227F0C84FB0F">
    <w:name w:val="B4237522011A43BE9F9F227F0C84FB0F"/>
  </w:style>
  <w:style w:type="paragraph" w:customStyle="1" w:styleId="ACE2202DFFC14A4088E82613618B818E">
    <w:name w:val="ACE2202DFFC14A4088E82613618B818E"/>
  </w:style>
  <w:style w:type="paragraph" w:customStyle="1" w:styleId="FB0C81921BF441408EE370BCACEB5B20">
    <w:name w:val="FB0C81921BF441408EE370BCACEB5B20"/>
  </w:style>
  <w:style w:type="paragraph" w:customStyle="1" w:styleId="3F990C50D88F4D169A8A264082C2F100">
    <w:name w:val="3F990C50D88F4D169A8A264082C2F100"/>
  </w:style>
  <w:style w:type="paragraph" w:customStyle="1" w:styleId="C6EE8DBE94CA4ED080D73E77C357E2C0">
    <w:name w:val="C6EE8DBE94CA4ED080D73E77C357E2C0"/>
  </w:style>
  <w:style w:type="paragraph" w:customStyle="1" w:styleId="09E431844E6443248E339D52F8B90D8F">
    <w:name w:val="09E431844E6443248E339D52F8B90D8F"/>
  </w:style>
  <w:style w:type="paragraph" w:customStyle="1" w:styleId="C97EBA84F25C4B9A89C8285465CFC95B">
    <w:name w:val="C97EBA84F25C4B9A89C8285465CFC95B"/>
  </w:style>
  <w:style w:type="paragraph" w:customStyle="1" w:styleId="BB102BC038B64DC0995BC5D00D47001F">
    <w:name w:val="BB102BC038B64DC0995BC5D00D47001F"/>
  </w:style>
  <w:style w:type="paragraph" w:customStyle="1" w:styleId="1CE0530361BD4EB68D85F6935813BEC4">
    <w:name w:val="1CE0530361BD4EB68D85F6935813BEC4"/>
  </w:style>
  <w:style w:type="paragraph" w:customStyle="1" w:styleId="F356BE65C56E47689DB08576E422596A">
    <w:name w:val="F356BE65C56E47689DB08576E422596A"/>
  </w:style>
  <w:style w:type="paragraph" w:customStyle="1" w:styleId="1EF2D886499B465DB5DB2371F6870F1F">
    <w:name w:val="1EF2D886499B465DB5DB2371F6870F1F"/>
  </w:style>
  <w:style w:type="paragraph" w:customStyle="1" w:styleId="38977C362FAE4B8386968D64CFF4BCDE">
    <w:name w:val="38977C362FAE4B8386968D64CFF4BCDE"/>
  </w:style>
  <w:style w:type="paragraph" w:customStyle="1" w:styleId="6A275A9AE40142DEB2F913D6909FC8C6">
    <w:name w:val="6A275A9AE40142DEB2F913D6909FC8C6"/>
  </w:style>
  <w:style w:type="paragraph" w:customStyle="1" w:styleId="FCEC3C4595B845C0BCA2A97CB7DE3EAF">
    <w:name w:val="FCEC3C4595B845C0BCA2A97CB7DE3EAF"/>
  </w:style>
  <w:style w:type="paragraph" w:customStyle="1" w:styleId="0041A89AF8D94F72937301A15E9079DE">
    <w:name w:val="0041A89AF8D94F72937301A15E9079DE"/>
  </w:style>
  <w:style w:type="paragraph" w:customStyle="1" w:styleId="159848B37FD04600B091829BF914E3DD">
    <w:name w:val="159848B37FD04600B091829BF914E3DD"/>
  </w:style>
  <w:style w:type="paragraph" w:customStyle="1" w:styleId="1C18A3499F884B2EBFB460101CF0A279">
    <w:name w:val="1C18A3499F884B2EBFB460101CF0A279"/>
  </w:style>
  <w:style w:type="paragraph" w:customStyle="1" w:styleId="2106A5DBC8B645F29E8CE4CF3DD25FC4">
    <w:name w:val="2106A5DBC8B645F29E8CE4CF3DD25FC4"/>
  </w:style>
  <w:style w:type="paragraph" w:customStyle="1" w:styleId="A7157A3E9EAD465FA10B6EEE298A7E62">
    <w:name w:val="A7157A3E9EAD465FA10B6EEE298A7E62"/>
  </w:style>
  <w:style w:type="paragraph" w:customStyle="1" w:styleId="4EB6F01B30DD4A5996AAA795FD55B37A">
    <w:name w:val="4EB6F01B30DD4A5996AAA795FD55B37A"/>
  </w:style>
  <w:style w:type="paragraph" w:customStyle="1" w:styleId="DDC9EA0FAD7A4674BB134B0CB827B86F">
    <w:name w:val="DDC9EA0FAD7A4674BB134B0CB827B86F"/>
  </w:style>
  <w:style w:type="paragraph" w:customStyle="1" w:styleId="163ADDEE0E0747D49165DFB0C84EF1AB">
    <w:name w:val="163ADDEE0E0747D49165DFB0C84EF1AB"/>
  </w:style>
  <w:style w:type="paragraph" w:customStyle="1" w:styleId="958E2B777DB547869269C37D915453DB">
    <w:name w:val="958E2B777DB547869269C37D915453DB"/>
  </w:style>
  <w:style w:type="paragraph" w:customStyle="1" w:styleId="DBC5143BC2A047CABF1C6B52C5BB53E9">
    <w:name w:val="DBC5143BC2A047CABF1C6B52C5BB53E9"/>
  </w:style>
  <w:style w:type="paragraph" w:customStyle="1" w:styleId="7B2C0D027BA34A25998B1008160A39F5">
    <w:name w:val="7B2C0D027BA34A25998B1008160A39F5"/>
  </w:style>
  <w:style w:type="paragraph" w:customStyle="1" w:styleId="D7F71E9404074E7AAC250FBE8210BDCD">
    <w:name w:val="D7F71E9404074E7AAC250FBE8210BDCD"/>
  </w:style>
  <w:style w:type="paragraph" w:customStyle="1" w:styleId="29AB00855A6A45D8962DBBB94982A559">
    <w:name w:val="29AB00855A6A45D8962DBBB94982A559"/>
  </w:style>
  <w:style w:type="paragraph" w:customStyle="1" w:styleId="23259D3BAA134FD996F1578C180805BE">
    <w:name w:val="23259D3BAA134FD996F1578C180805BE"/>
  </w:style>
  <w:style w:type="paragraph" w:customStyle="1" w:styleId="B8EDB0FB77EC4E35B4268B0DD3AB044D">
    <w:name w:val="B8EDB0FB77EC4E35B4268B0DD3AB044D"/>
  </w:style>
  <w:style w:type="paragraph" w:customStyle="1" w:styleId="89B40096B1CE4E80A2728862EA23CEB4">
    <w:name w:val="89B40096B1CE4E80A2728862EA23CEB4"/>
  </w:style>
  <w:style w:type="paragraph" w:customStyle="1" w:styleId="A64F7832FDDD4C069C55B1CEADFE740A">
    <w:name w:val="A64F7832FDDD4C069C55B1CEADFE740A"/>
  </w:style>
  <w:style w:type="paragraph" w:customStyle="1" w:styleId="696BE363080448898120249ABE6BFA41">
    <w:name w:val="696BE363080448898120249ABE6BFA41"/>
  </w:style>
  <w:style w:type="paragraph" w:customStyle="1" w:styleId="9B9FC2C5C85743CB8EAD35F22BD3F307">
    <w:name w:val="9B9FC2C5C85743CB8EAD35F22BD3F307"/>
  </w:style>
  <w:style w:type="paragraph" w:customStyle="1" w:styleId="668F943245324A598B3B3C2FBF2458F6">
    <w:name w:val="668F943245324A598B3B3C2FBF2458F6"/>
  </w:style>
  <w:style w:type="paragraph" w:customStyle="1" w:styleId="946F01DE2D824A2B84F988D6FC42B5FD">
    <w:name w:val="946F01DE2D824A2B84F988D6FC42B5FD"/>
  </w:style>
  <w:style w:type="paragraph" w:customStyle="1" w:styleId="B37EC3B34FCF4B40BA175664C43D1E46">
    <w:name w:val="B37EC3B34FCF4B40BA175664C43D1E46"/>
  </w:style>
  <w:style w:type="paragraph" w:customStyle="1" w:styleId="291771802B8748758AD1D0DF5DED47FB">
    <w:name w:val="291771802B8748758AD1D0DF5DED47FB"/>
  </w:style>
  <w:style w:type="paragraph" w:customStyle="1" w:styleId="4FAF367B880B43119E123FC02684106C">
    <w:name w:val="4FAF367B880B43119E123FC02684106C"/>
  </w:style>
  <w:style w:type="paragraph" w:customStyle="1" w:styleId="ED5625BF3A89425280F837A8D099A727">
    <w:name w:val="ED5625BF3A89425280F837A8D099A727"/>
  </w:style>
  <w:style w:type="paragraph" w:customStyle="1" w:styleId="D7954FFCE943445EB3AF849CD3E975E2">
    <w:name w:val="D7954FFCE943445EB3AF849CD3E975E2"/>
  </w:style>
  <w:style w:type="paragraph" w:customStyle="1" w:styleId="275D321A6259420DBF9FF184E821A78E">
    <w:name w:val="275D321A6259420DBF9FF184E821A78E"/>
  </w:style>
  <w:style w:type="paragraph" w:customStyle="1" w:styleId="B6DBD3E9EF4B47719FD8D1469E3C3054">
    <w:name w:val="B6DBD3E9EF4B47719FD8D1469E3C3054"/>
  </w:style>
  <w:style w:type="paragraph" w:customStyle="1" w:styleId="EA3DCF2202A84E5D87F47894B3DC64AD">
    <w:name w:val="EA3DCF2202A84E5D87F47894B3DC64AD"/>
  </w:style>
  <w:style w:type="paragraph" w:customStyle="1" w:styleId="BB5F6EDBDE7B4393A53555609F119FBD">
    <w:name w:val="BB5F6EDBDE7B4393A53555609F119FBD"/>
  </w:style>
  <w:style w:type="paragraph" w:customStyle="1" w:styleId="532F9D46266B43DB9299ED58ACA9F7A0">
    <w:name w:val="532F9D46266B43DB9299ED58ACA9F7A0"/>
  </w:style>
  <w:style w:type="paragraph" w:customStyle="1" w:styleId="BC6F5111DC4E4A0C815EFB68D5218722">
    <w:name w:val="BC6F5111DC4E4A0C815EFB68D5218722"/>
  </w:style>
  <w:style w:type="paragraph" w:customStyle="1" w:styleId="8548089E60F242159EB4D7099AD299AE">
    <w:name w:val="8548089E60F242159EB4D7099AD299AE"/>
  </w:style>
  <w:style w:type="paragraph" w:customStyle="1" w:styleId="D8F76C31DD284C15A05FE8045EC18E9A">
    <w:name w:val="D8F76C31DD284C15A05FE8045EC18E9A"/>
  </w:style>
  <w:style w:type="paragraph" w:customStyle="1" w:styleId="27DE3983934E412EB9A11F9924FBC9BE">
    <w:name w:val="27DE3983934E412EB9A11F9924FBC9BE"/>
  </w:style>
  <w:style w:type="paragraph" w:customStyle="1" w:styleId="2B999EBD98094833A8C9CB734B39C76D">
    <w:name w:val="2B999EBD98094833A8C9CB734B39C76D"/>
  </w:style>
  <w:style w:type="paragraph" w:customStyle="1" w:styleId="62DDA249A98246DBB3B25E5AEDD018F3">
    <w:name w:val="62DDA249A98246DBB3B25E5AEDD018F3"/>
  </w:style>
  <w:style w:type="paragraph" w:customStyle="1" w:styleId="F48E690505FA49C7A1F58263C3CDB330">
    <w:name w:val="F48E690505FA49C7A1F58263C3CDB330"/>
  </w:style>
  <w:style w:type="paragraph" w:customStyle="1" w:styleId="9F2DE91FD5B84518BCDD7C6FE93BE1C0">
    <w:name w:val="9F2DE91FD5B84518BCDD7C6FE93BE1C0"/>
  </w:style>
  <w:style w:type="paragraph" w:customStyle="1" w:styleId="79A087A2A03F49D0A9025D537C4391E5">
    <w:name w:val="79A087A2A03F49D0A9025D537C4391E5"/>
  </w:style>
  <w:style w:type="paragraph" w:customStyle="1" w:styleId="FABE49C05DBB471DB6CF8991BB0D4E26">
    <w:name w:val="FABE49C05DBB471DB6CF8991BB0D4E26"/>
    <w:rsid w:val="00D84E1E"/>
  </w:style>
  <w:style w:type="paragraph" w:customStyle="1" w:styleId="D1FB722972AB4E23BBA010DFC584A1E2">
    <w:name w:val="D1FB722972AB4E23BBA010DFC584A1E2"/>
    <w:rsid w:val="00D84E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4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144BABFFAD43D780DF96F23293F0EC">
    <w:name w:val="74144BABFFAD43D780DF96F23293F0EC"/>
  </w:style>
  <w:style w:type="paragraph" w:customStyle="1" w:styleId="2AFBE16CF26E4B60B086823ABF7EF105">
    <w:name w:val="2AFBE16CF26E4B60B086823ABF7EF105"/>
  </w:style>
  <w:style w:type="paragraph" w:customStyle="1" w:styleId="173BA35D37B54088B15A0EEDF5AFCD59">
    <w:name w:val="173BA35D37B54088B15A0EEDF5AFCD59"/>
  </w:style>
  <w:style w:type="paragraph" w:customStyle="1" w:styleId="6365F2D2E9494B089DD9B16F1BECA171">
    <w:name w:val="6365F2D2E9494B089DD9B16F1BECA171"/>
  </w:style>
  <w:style w:type="paragraph" w:customStyle="1" w:styleId="83CDBA6D59D843C9A8A5AFF8066AED49">
    <w:name w:val="83CDBA6D59D843C9A8A5AFF8066AED49"/>
  </w:style>
  <w:style w:type="paragraph" w:customStyle="1" w:styleId="828B9D02C37A43DD84A927995D976941">
    <w:name w:val="828B9D02C37A43DD84A927995D97694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49EB21D9BDF4696A611618C471D9988">
    <w:name w:val="D49EB21D9BDF4696A611618C471D9988"/>
  </w:style>
  <w:style w:type="paragraph" w:customStyle="1" w:styleId="29DF09FDD3E240A58117ACC8CD3E657D">
    <w:name w:val="29DF09FDD3E240A58117ACC8CD3E657D"/>
  </w:style>
  <w:style w:type="paragraph" w:customStyle="1" w:styleId="200D40C2EB174ACC9ED76504425F0BB4">
    <w:name w:val="200D40C2EB174ACC9ED76504425F0BB4"/>
  </w:style>
  <w:style w:type="paragraph" w:customStyle="1" w:styleId="B4237522011A43BE9F9F227F0C84FB0F">
    <w:name w:val="B4237522011A43BE9F9F227F0C84FB0F"/>
  </w:style>
  <w:style w:type="paragraph" w:customStyle="1" w:styleId="ACE2202DFFC14A4088E82613618B818E">
    <w:name w:val="ACE2202DFFC14A4088E82613618B818E"/>
  </w:style>
  <w:style w:type="paragraph" w:customStyle="1" w:styleId="FB0C81921BF441408EE370BCACEB5B20">
    <w:name w:val="FB0C81921BF441408EE370BCACEB5B20"/>
  </w:style>
  <w:style w:type="paragraph" w:customStyle="1" w:styleId="3F990C50D88F4D169A8A264082C2F100">
    <w:name w:val="3F990C50D88F4D169A8A264082C2F100"/>
  </w:style>
  <w:style w:type="paragraph" w:customStyle="1" w:styleId="C6EE8DBE94CA4ED080D73E77C357E2C0">
    <w:name w:val="C6EE8DBE94CA4ED080D73E77C357E2C0"/>
  </w:style>
  <w:style w:type="paragraph" w:customStyle="1" w:styleId="09E431844E6443248E339D52F8B90D8F">
    <w:name w:val="09E431844E6443248E339D52F8B90D8F"/>
  </w:style>
  <w:style w:type="paragraph" w:customStyle="1" w:styleId="C97EBA84F25C4B9A89C8285465CFC95B">
    <w:name w:val="C97EBA84F25C4B9A89C8285465CFC95B"/>
  </w:style>
  <w:style w:type="paragraph" w:customStyle="1" w:styleId="BB102BC038B64DC0995BC5D00D47001F">
    <w:name w:val="BB102BC038B64DC0995BC5D00D47001F"/>
  </w:style>
  <w:style w:type="paragraph" w:customStyle="1" w:styleId="1CE0530361BD4EB68D85F6935813BEC4">
    <w:name w:val="1CE0530361BD4EB68D85F6935813BEC4"/>
  </w:style>
  <w:style w:type="paragraph" w:customStyle="1" w:styleId="F356BE65C56E47689DB08576E422596A">
    <w:name w:val="F356BE65C56E47689DB08576E422596A"/>
  </w:style>
  <w:style w:type="paragraph" w:customStyle="1" w:styleId="1EF2D886499B465DB5DB2371F6870F1F">
    <w:name w:val="1EF2D886499B465DB5DB2371F6870F1F"/>
  </w:style>
  <w:style w:type="paragraph" w:customStyle="1" w:styleId="38977C362FAE4B8386968D64CFF4BCDE">
    <w:name w:val="38977C362FAE4B8386968D64CFF4BCDE"/>
  </w:style>
  <w:style w:type="paragraph" w:customStyle="1" w:styleId="6A275A9AE40142DEB2F913D6909FC8C6">
    <w:name w:val="6A275A9AE40142DEB2F913D6909FC8C6"/>
  </w:style>
  <w:style w:type="paragraph" w:customStyle="1" w:styleId="FCEC3C4595B845C0BCA2A97CB7DE3EAF">
    <w:name w:val="FCEC3C4595B845C0BCA2A97CB7DE3EAF"/>
  </w:style>
  <w:style w:type="paragraph" w:customStyle="1" w:styleId="0041A89AF8D94F72937301A15E9079DE">
    <w:name w:val="0041A89AF8D94F72937301A15E9079DE"/>
  </w:style>
  <w:style w:type="paragraph" w:customStyle="1" w:styleId="159848B37FD04600B091829BF914E3DD">
    <w:name w:val="159848B37FD04600B091829BF914E3DD"/>
  </w:style>
  <w:style w:type="paragraph" w:customStyle="1" w:styleId="1C18A3499F884B2EBFB460101CF0A279">
    <w:name w:val="1C18A3499F884B2EBFB460101CF0A279"/>
  </w:style>
  <w:style w:type="paragraph" w:customStyle="1" w:styleId="2106A5DBC8B645F29E8CE4CF3DD25FC4">
    <w:name w:val="2106A5DBC8B645F29E8CE4CF3DD25FC4"/>
  </w:style>
  <w:style w:type="paragraph" w:customStyle="1" w:styleId="A7157A3E9EAD465FA10B6EEE298A7E62">
    <w:name w:val="A7157A3E9EAD465FA10B6EEE298A7E62"/>
  </w:style>
  <w:style w:type="paragraph" w:customStyle="1" w:styleId="4EB6F01B30DD4A5996AAA795FD55B37A">
    <w:name w:val="4EB6F01B30DD4A5996AAA795FD55B37A"/>
  </w:style>
  <w:style w:type="paragraph" w:customStyle="1" w:styleId="DDC9EA0FAD7A4674BB134B0CB827B86F">
    <w:name w:val="DDC9EA0FAD7A4674BB134B0CB827B86F"/>
  </w:style>
  <w:style w:type="paragraph" w:customStyle="1" w:styleId="163ADDEE0E0747D49165DFB0C84EF1AB">
    <w:name w:val="163ADDEE0E0747D49165DFB0C84EF1AB"/>
  </w:style>
  <w:style w:type="paragraph" w:customStyle="1" w:styleId="958E2B777DB547869269C37D915453DB">
    <w:name w:val="958E2B777DB547869269C37D915453DB"/>
  </w:style>
  <w:style w:type="paragraph" w:customStyle="1" w:styleId="DBC5143BC2A047CABF1C6B52C5BB53E9">
    <w:name w:val="DBC5143BC2A047CABF1C6B52C5BB53E9"/>
  </w:style>
  <w:style w:type="paragraph" w:customStyle="1" w:styleId="7B2C0D027BA34A25998B1008160A39F5">
    <w:name w:val="7B2C0D027BA34A25998B1008160A39F5"/>
  </w:style>
  <w:style w:type="paragraph" w:customStyle="1" w:styleId="D7F71E9404074E7AAC250FBE8210BDCD">
    <w:name w:val="D7F71E9404074E7AAC250FBE8210BDCD"/>
  </w:style>
  <w:style w:type="paragraph" w:customStyle="1" w:styleId="29AB00855A6A45D8962DBBB94982A559">
    <w:name w:val="29AB00855A6A45D8962DBBB94982A559"/>
  </w:style>
  <w:style w:type="paragraph" w:customStyle="1" w:styleId="23259D3BAA134FD996F1578C180805BE">
    <w:name w:val="23259D3BAA134FD996F1578C180805BE"/>
  </w:style>
  <w:style w:type="paragraph" w:customStyle="1" w:styleId="B8EDB0FB77EC4E35B4268B0DD3AB044D">
    <w:name w:val="B8EDB0FB77EC4E35B4268B0DD3AB044D"/>
  </w:style>
  <w:style w:type="paragraph" w:customStyle="1" w:styleId="89B40096B1CE4E80A2728862EA23CEB4">
    <w:name w:val="89B40096B1CE4E80A2728862EA23CEB4"/>
  </w:style>
  <w:style w:type="paragraph" w:customStyle="1" w:styleId="A64F7832FDDD4C069C55B1CEADFE740A">
    <w:name w:val="A64F7832FDDD4C069C55B1CEADFE740A"/>
  </w:style>
  <w:style w:type="paragraph" w:customStyle="1" w:styleId="696BE363080448898120249ABE6BFA41">
    <w:name w:val="696BE363080448898120249ABE6BFA41"/>
  </w:style>
  <w:style w:type="paragraph" w:customStyle="1" w:styleId="9B9FC2C5C85743CB8EAD35F22BD3F307">
    <w:name w:val="9B9FC2C5C85743CB8EAD35F22BD3F307"/>
  </w:style>
  <w:style w:type="paragraph" w:customStyle="1" w:styleId="668F943245324A598B3B3C2FBF2458F6">
    <w:name w:val="668F943245324A598B3B3C2FBF2458F6"/>
  </w:style>
  <w:style w:type="paragraph" w:customStyle="1" w:styleId="946F01DE2D824A2B84F988D6FC42B5FD">
    <w:name w:val="946F01DE2D824A2B84F988D6FC42B5FD"/>
  </w:style>
  <w:style w:type="paragraph" w:customStyle="1" w:styleId="B37EC3B34FCF4B40BA175664C43D1E46">
    <w:name w:val="B37EC3B34FCF4B40BA175664C43D1E46"/>
  </w:style>
  <w:style w:type="paragraph" w:customStyle="1" w:styleId="291771802B8748758AD1D0DF5DED47FB">
    <w:name w:val="291771802B8748758AD1D0DF5DED47FB"/>
  </w:style>
  <w:style w:type="paragraph" w:customStyle="1" w:styleId="4FAF367B880B43119E123FC02684106C">
    <w:name w:val="4FAF367B880B43119E123FC02684106C"/>
  </w:style>
  <w:style w:type="paragraph" w:customStyle="1" w:styleId="ED5625BF3A89425280F837A8D099A727">
    <w:name w:val="ED5625BF3A89425280F837A8D099A727"/>
  </w:style>
  <w:style w:type="paragraph" w:customStyle="1" w:styleId="D7954FFCE943445EB3AF849CD3E975E2">
    <w:name w:val="D7954FFCE943445EB3AF849CD3E975E2"/>
  </w:style>
  <w:style w:type="paragraph" w:customStyle="1" w:styleId="275D321A6259420DBF9FF184E821A78E">
    <w:name w:val="275D321A6259420DBF9FF184E821A78E"/>
  </w:style>
  <w:style w:type="paragraph" w:customStyle="1" w:styleId="B6DBD3E9EF4B47719FD8D1469E3C3054">
    <w:name w:val="B6DBD3E9EF4B47719FD8D1469E3C3054"/>
  </w:style>
  <w:style w:type="paragraph" w:customStyle="1" w:styleId="EA3DCF2202A84E5D87F47894B3DC64AD">
    <w:name w:val="EA3DCF2202A84E5D87F47894B3DC64AD"/>
  </w:style>
  <w:style w:type="paragraph" w:customStyle="1" w:styleId="BB5F6EDBDE7B4393A53555609F119FBD">
    <w:name w:val="BB5F6EDBDE7B4393A53555609F119FBD"/>
  </w:style>
  <w:style w:type="paragraph" w:customStyle="1" w:styleId="532F9D46266B43DB9299ED58ACA9F7A0">
    <w:name w:val="532F9D46266B43DB9299ED58ACA9F7A0"/>
  </w:style>
  <w:style w:type="paragraph" w:customStyle="1" w:styleId="BC6F5111DC4E4A0C815EFB68D5218722">
    <w:name w:val="BC6F5111DC4E4A0C815EFB68D5218722"/>
  </w:style>
  <w:style w:type="paragraph" w:customStyle="1" w:styleId="8548089E60F242159EB4D7099AD299AE">
    <w:name w:val="8548089E60F242159EB4D7099AD299AE"/>
  </w:style>
  <w:style w:type="paragraph" w:customStyle="1" w:styleId="D8F76C31DD284C15A05FE8045EC18E9A">
    <w:name w:val="D8F76C31DD284C15A05FE8045EC18E9A"/>
  </w:style>
  <w:style w:type="paragraph" w:customStyle="1" w:styleId="27DE3983934E412EB9A11F9924FBC9BE">
    <w:name w:val="27DE3983934E412EB9A11F9924FBC9BE"/>
  </w:style>
  <w:style w:type="paragraph" w:customStyle="1" w:styleId="2B999EBD98094833A8C9CB734B39C76D">
    <w:name w:val="2B999EBD98094833A8C9CB734B39C76D"/>
  </w:style>
  <w:style w:type="paragraph" w:customStyle="1" w:styleId="62DDA249A98246DBB3B25E5AEDD018F3">
    <w:name w:val="62DDA249A98246DBB3B25E5AEDD018F3"/>
  </w:style>
  <w:style w:type="paragraph" w:customStyle="1" w:styleId="F48E690505FA49C7A1F58263C3CDB330">
    <w:name w:val="F48E690505FA49C7A1F58263C3CDB330"/>
  </w:style>
  <w:style w:type="paragraph" w:customStyle="1" w:styleId="9F2DE91FD5B84518BCDD7C6FE93BE1C0">
    <w:name w:val="9F2DE91FD5B84518BCDD7C6FE93BE1C0"/>
  </w:style>
  <w:style w:type="paragraph" w:customStyle="1" w:styleId="79A087A2A03F49D0A9025D537C4391E5">
    <w:name w:val="79A087A2A03F49D0A9025D537C4391E5"/>
  </w:style>
  <w:style w:type="paragraph" w:customStyle="1" w:styleId="FABE49C05DBB471DB6CF8991BB0D4E26">
    <w:name w:val="FABE49C05DBB471DB6CF8991BB0D4E26"/>
    <w:rsid w:val="00D84E1E"/>
  </w:style>
  <w:style w:type="paragraph" w:customStyle="1" w:styleId="D1FB722972AB4E23BBA010DFC584A1E2">
    <w:name w:val="D1FB722972AB4E23BBA010DFC584A1E2"/>
    <w:rsid w:val="00D84E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Learning management system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824C48-F954-4737-894C-2A870B06B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tf03982351.dotx</Template>
  <TotalTime>1</TotalTime>
  <Pages>26</Pages>
  <Words>3502</Words>
  <Characters>19965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Project: Learning Management System</vt:lpstr>
    </vt:vector>
  </TitlesOfParts>
  <Company/>
  <LinksUpToDate>false</LinksUpToDate>
  <CharactersWithSpaces>23421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Project: Learning Management System</dc:title>
  <dc:creator>m.dao@sbcglobal.net</dc:creator>
  <cp:lastModifiedBy>m.dao@sbcglobal.net</cp:lastModifiedBy>
  <cp:revision>2</cp:revision>
  <dcterms:created xsi:type="dcterms:W3CDTF">2017-05-01T00:22:00Z</dcterms:created>
  <dcterms:modified xsi:type="dcterms:W3CDTF">2017-05-01T00:22:00Z</dcterms:modified>
</cp:coreProperties>
</file>